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16196" w14:textId="77777777" w:rsidR="00CC0FDC" w:rsidRDefault="00CC0FDC" w:rsidP="00304D08">
      <w:pPr>
        <w:pStyle w:val="Title"/>
      </w:pPr>
    </w:p>
    <w:p w14:paraId="76C99BAB" w14:textId="77777777" w:rsidR="00DC2D90" w:rsidRDefault="000757C2" w:rsidP="00304D08">
      <w:pPr>
        <w:pStyle w:val="Title"/>
      </w:pPr>
      <w:r>
        <w:t>User Manual</w:t>
      </w:r>
    </w:p>
    <w:p w14:paraId="2F65E9B5" w14:textId="77777777" w:rsidR="00DC2D90" w:rsidRDefault="00450274" w:rsidP="00FA5AB4">
      <w:pPr>
        <w:pStyle w:val="Title"/>
        <w:rPr>
          <w:i/>
          <w:sz w:val="24"/>
        </w:rPr>
      </w:pPr>
      <w:r>
        <w:rPr>
          <w:i/>
          <w:sz w:val="24"/>
        </w:rPr>
        <w:t xml:space="preserve"> </w:t>
      </w:r>
    </w:p>
    <w:p w14:paraId="73C37E85" w14:textId="70253BFA" w:rsidR="00CC0FDC" w:rsidRPr="00572861" w:rsidRDefault="00904E30" w:rsidP="00CC0FDC">
      <w:pPr>
        <w:pStyle w:val="Title"/>
        <w:jc w:val="left"/>
        <w:rPr>
          <w:b w:val="0"/>
          <w:sz w:val="24"/>
        </w:rPr>
      </w:pPr>
      <w:r>
        <w:rPr>
          <w:sz w:val="24"/>
        </w:rPr>
        <w:t xml:space="preserve">Year:  </w:t>
      </w:r>
      <w:r w:rsidRPr="00572861">
        <w:rPr>
          <w:b w:val="0"/>
          <w:sz w:val="24"/>
        </w:rPr>
        <w:t xml:space="preserve">2017 </w:t>
      </w:r>
      <w:r>
        <w:rPr>
          <w:sz w:val="24"/>
        </w:rPr>
        <w:tab/>
        <w:t xml:space="preserve">Semester:  </w:t>
      </w:r>
      <w:r w:rsidRPr="00572861">
        <w:rPr>
          <w:b w:val="0"/>
          <w:sz w:val="24"/>
        </w:rPr>
        <w:t>Fall</w:t>
      </w:r>
      <w:r>
        <w:rPr>
          <w:sz w:val="24"/>
        </w:rPr>
        <w:tab/>
      </w:r>
      <w:r w:rsidR="00A179AA">
        <w:rPr>
          <w:sz w:val="24"/>
        </w:rPr>
        <w:tab/>
      </w:r>
      <w:r w:rsidR="00A179AA">
        <w:rPr>
          <w:sz w:val="24"/>
        </w:rPr>
        <w:tab/>
      </w:r>
      <w:r>
        <w:rPr>
          <w:sz w:val="24"/>
        </w:rPr>
        <w:t xml:space="preserve">Team:  </w:t>
      </w:r>
      <w:r w:rsidRPr="00572861">
        <w:rPr>
          <w:b w:val="0"/>
          <w:sz w:val="24"/>
        </w:rPr>
        <w:t xml:space="preserve">03 </w:t>
      </w:r>
      <w:r w:rsidR="00CC0FDC">
        <w:rPr>
          <w:sz w:val="24"/>
        </w:rPr>
        <w:t xml:space="preserve"> </w:t>
      </w:r>
      <w:r>
        <w:rPr>
          <w:sz w:val="24"/>
        </w:rPr>
        <w:t xml:space="preserve">  </w:t>
      </w:r>
      <w:r w:rsidR="00CC0FDC">
        <w:rPr>
          <w:sz w:val="24"/>
        </w:rPr>
        <w:t>Project:</w:t>
      </w:r>
      <w:r w:rsidRPr="00904E30">
        <w:t xml:space="preserve"> </w:t>
      </w:r>
      <w:r w:rsidRPr="00572861">
        <w:rPr>
          <w:b w:val="0"/>
          <w:sz w:val="24"/>
        </w:rPr>
        <w:t>Virtual Sport</w:t>
      </w:r>
    </w:p>
    <w:p w14:paraId="2DD9B63E" w14:textId="71CFDA84" w:rsidR="00CC0FDC" w:rsidRDefault="00904E30" w:rsidP="00CC0FDC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 w:rsidRPr="00572861">
        <w:rPr>
          <w:b w:val="0"/>
          <w:sz w:val="24"/>
        </w:rPr>
        <w:softHyphen/>
        <w:t>11/11/2017</w:t>
      </w:r>
      <w:r w:rsidR="00CC0FDC">
        <w:rPr>
          <w:sz w:val="24"/>
        </w:rPr>
        <w:t xml:space="preserve"> </w:t>
      </w:r>
      <w:r w:rsidR="00CC0FDC">
        <w:rPr>
          <w:sz w:val="24"/>
        </w:rPr>
        <w:tab/>
      </w:r>
      <w:r w:rsidR="00CC0FDC">
        <w:rPr>
          <w:sz w:val="24"/>
        </w:rPr>
        <w:tab/>
      </w:r>
      <w:r w:rsidR="00A179AA">
        <w:rPr>
          <w:sz w:val="24"/>
        </w:rPr>
        <w:tab/>
      </w:r>
      <w:r w:rsidR="00A179AA">
        <w:rPr>
          <w:sz w:val="24"/>
        </w:rPr>
        <w:tab/>
      </w:r>
      <w:r w:rsidR="00CC0FDC">
        <w:rPr>
          <w:sz w:val="24"/>
        </w:rPr>
        <w:t xml:space="preserve">Last Modified: </w:t>
      </w:r>
      <w:r w:rsidR="00CC0FDC">
        <w:rPr>
          <w:b w:val="0"/>
          <w:sz w:val="24"/>
        </w:rPr>
        <w:fldChar w:fldCharType="begin"/>
      </w:r>
      <w:r w:rsidR="00CC0FDC">
        <w:rPr>
          <w:b w:val="0"/>
          <w:sz w:val="24"/>
        </w:rPr>
        <w:instrText xml:space="preserve"> DATE \@ "MMMM d, yyyy" </w:instrText>
      </w:r>
      <w:r w:rsidR="00CC0FDC">
        <w:rPr>
          <w:b w:val="0"/>
          <w:sz w:val="24"/>
        </w:rPr>
        <w:fldChar w:fldCharType="separate"/>
      </w:r>
      <w:r w:rsidR="00A179AA">
        <w:rPr>
          <w:b w:val="0"/>
          <w:noProof/>
          <w:sz w:val="24"/>
        </w:rPr>
        <w:t>November 16, 2017</w:t>
      </w:r>
      <w:r w:rsidR="00CC0FDC">
        <w:rPr>
          <w:b w:val="0"/>
          <w:sz w:val="24"/>
        </w:rPr>
        <w:fldChar w:fldCharType="end"/>
      </w:r>
    </w:p>
    <w:p w14:paraId="1431412B" w14:textId="3F10F675" w:rsidR="00CC0FDC" w:rsidRPr="00444A30" w:rsidRDefault="00CC0FDC" w:rsidP="00CC0FDC">
      <w:pPr>
        <w:pStyle w:val="Title"/>
        <w:jc w:val="left"/>
        <w:rPr>
          <w:sz w:val="24"/>
          <w:szCs w:val="24"/>
        </w:rPr>
      </w:pPr>
      <w:r w:rsidRPr="00444A30">
        <w:rPr>
          <w:sz w:val="24"/>
          <w:szCs w:val="24"/>
        </w:rPr>
        <w:t xml:space="preserve">Author:  </w:t>
      </w:r>
      <w:r w:rsidR="00904E30" w:rsidRPr="00572861">
        <w:rPr>
          <w:b w:val="0"/>
          <w:sz w:val="24"/>
          <w:szCs w:val="24"/>
        </w:rPr>
        <w:t>Yutao Hu</w:t>
      </w:r>
      <w:r w:rsidRPr="00444A30">
        <w:rPr>
          <w:sz w:val="24"/>
          <w:szCs w:val="24"/>
        </w:rPr>
        <w:tab/>
      </w:r>
      <w:r w:rsidR="00A179AA">
        <w:rPr>
          <w:sz w:val="24"/>
          <w:szCs w:val="24"/>
        </w:rPr>
        <w:tab/>
      </w:r>
      <w:r w:rsidR="00A179AA">
        <w:rPr>
          <w:sz w:val="24"/>
          <w:szCs w:val="24"/>
        </w:rPr>
        <w:tab/>
      </w:r>
      <w:r w:rsidR="00A179AA">
        <w:rPr>
          <w:sz w:val="24"/>
          <w:szCs w:val="24"/>
        </w:rPr>
        <w:tab/>
      </w:r>
      <w:r w:rsidR="00A179AA">
        <w:rPr>
          <w:sz w:val="24"/>
          <w:szCs w:val="24"/>
        </w:rPr>
        <w:tab/>
      </w:r>
      <w:r w:rsidRPr="00444A30">
        <w:rPr>
          <w:sz w:val="24"/>
          <w:szCs w:val="24"/>
        </w:rPr>
        <w:t xml:space="preserve">Email: </w:t>
      </w:r>
      <w:r w:rsidR="00904E30" w:rsidRPr="00572861">
        <w:rPr>
          <w:b w:val="0"/>
          <w:sz w:val="24"/>
          <w:szCs w:val="24"/>
        </w:rPr>
        <w:t>hu298@purdue.edu</w:t>
      </w:r>
    </w:p>
    <w:p w14:paraId="409DBD87" w14:textId="77777777" w:rsidR="00CC0FDC" w:rsidRDefault="00CC0FDC" w:rsidP="00CC0FDC">
      <w:pPr>
        <w:pStyle w:val="Title"/>
        <w:jc w:val="left"/>
        <w:rPr>
          <w:sz w:val="24"/>
        </w:rPr>
      </w:pPr>
    </w:p>
    <w:p w14:paraId="7E7CB2A4" w14:textId="77777777" w:rsidR="00CC0FDC" w:rsidRPr="00FF1987" w:rsidRDefault="00CC0FDC" w:rsidP="00CC0FDC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10DE2C2D" w14:textId="77777777" w:rsidR="00CC0FDC" w:rsidRDefault="00CC0FDC" w:rsidP="00CC0FDC">
      <w:pPr>
        <w:pStyle w:val="Title"/>
        <w:jc w:val="left"/>
        <w:rPr>
          <w:sz w:val="24"/>
        </w:rPr>
      </w:pPr>
    </w:p>
    <w:tbl>
      <w:tblPr>
        <w:tblW w:w="10058" w:type="dxa"/>
        <w:tblInd w:w="93" w:type="dxa"/>
        <w:tblLook w:val="04A0" w:firstRow="1" w:lastRow="0" w:firstColumn="1" w:lastColumn="0" w:noHBand="0" w:noVBand="1"/>
      </w:tblPr>
      <w:tblGrid>
        <w:gridCol w:w="2985"/>
        <w:gridCol w:w="1260"/>
        <w:gridCol w:w="879"/>
        <w:gridCol w:w="900"/>
        <w:gridCol w:w="4034"/>
      </w:tblGrid>
      <w:tr w:rsidR="00CC0FDC" w:rsidRPr="00787F03" w14:paraId="4EDB965F" w14:textId="77777777" w:rsidTr="002B419D">
        <w:trPr>
          <w:trHeight w:val="266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65171B8" w14:textId="77777777" w:rsidR="00CC0FDC" w:rsidRPr="00787F03" w:rsidRDefault="00CC0FDC" w:rsidP="00C50B2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D848299" w14:textId="77777777" w:rsidR="00CC0FDC" w:rsidRPr="00787F03" w:rsidRDefault="00CC0FDC" w:rsidP="00C50B2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9310DC" w14:textId="77777777" w:rsidR="00CC0FDC" w:rsidRPr="00787F03" w:rsidRDefault="00CC0FDC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7FA8358" w14:textId="77777777" w:rsidR="00CC0FDC" w:rsidRPr="00787F03" w:rsidRDefault="00CC0FDC" w:rsidP="00C50B2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08D7C06" w14:textId="77777777" w:rsidR="00CC0FDC" w:rsidRPr="00787F03" w:rsidRDefault="00CC0FDC" w:rsidP="00C50B2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CC0FDC" w:rsidRPr="00787F03" w14:paraId="69D24F8C" w14:textId="77777777" w:rsidTr="002B419D">
        <w:trPr>
          <w:trHeight w:val="266"/>
        </w:trPr>
        <w:tc>
          <w:tcPr>
            <w:tcW w:w="100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248A16" w14:textId="77777777" w:rsidR="00CC0FDC" w:rsidRPr="00787F03" w:rsidRDefault="00CC0FDC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CC0FDC" w:rsidRPr="00787F03" w14:paraId="6EBB6BF4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9ABB" w14:textId="77777777" w:rsidR="00CC0FDC" w:rsidRPr="00787F03" w:rsidRDefault="00CC0FDC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Description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CEDA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4FA5" w14:textId="77777777" w:rsidR="00CC0FDC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4D9A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CC8F" w14:textId="77777777" w:rsidR="00CC0FDC" w:rsidRPr="00787F03" w:rsidRDefault="00CC0FDC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C0FDC" w:rsidRPr="00787F03" w14:paraId="5829631B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5FF6" w14:textId="77777777" w:rsidR="00CC0FDC" w:rsidRPr="00787F03" w:rsidRDefault="00CC0FDC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Illustration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1EA1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0486" w14:textId="77777777" w:rsidR="00CC0FDC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29DF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3BC2" w14:textId="77777777" w:rsidR="00CC0FDC" w:rsidRPr="00787F03" w:rsidRDefault="00CC0FDC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C0FDC" w:rsidRPr="00787F03" w14:paraId="27F81621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F6B9" w14:textId="77777777" w:rsidR="00CC0FDC" w:rsidRPr="00787F03" w:rsidRDefault="00CC0FDC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Setup Instructions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F0F9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4B29" w14:textId="77777777" w:rsidR="00CC0FDC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4168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00A1" w14:textId="77777777" w:rsidR="00CC0FDC" w:rsidRPr="00787F03" w:rsidRDefault="00CC0FDC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C0FDC" w:rsidRPr="00787F03" w14:paraId="028A5A0D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A5B" w14:textId="77777777" w:rsidR="00CC0FDC" w:rsidRPr="00787F03" w:rsidRDefault="00CC0FDC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Usage Instructions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5202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CE66" w14:textId="77777777" w:rsidR="00CC0FDC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F751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DD94" w14:textId="77777777" w:rsidR="00CC0FDC" w:rsidRPr="00787F03" w:rsidRDefault="00CC0FDC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C0FDC" w:rsidRPr="00787F03" w14:paraId="3A149918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4BB0" w14:textId="77777777" w:rsidR="00CC0FDC" w:rsidRPr="00787F03" w:rsidRDefault="00CC0FDC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Troubleshooting Instructions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63CC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772E" w14:textId="77777777" w:rsidR="00CC0FDC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F309" w14:textId="77777777" w:rsidR="00CC0FDC" w:rsidRPr="00787F03" w:rsidRDefault="00CC0FDC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5325" w14:textId="77777777" w:rsidR="00CC0FDC" w:rsidRPr="00787F03" w:rsidRDefault="00CC0FDC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C0FDC" w:rsidRPr="00787F03" w14:paraId="564894B5" w14:textId="77777777" w:rsidTr="002B419D">
        <w:trPr>
          <w:trHeight w:val="266"/>
        </w:trPr>
        <w:tc>
          <w:tcPr>
            <w:tcW w:w="100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4201B7" w14:textId="77777777" w:rsidR="00CC0FDC" w:rsidRPr="00787F03" w:rsidRDefault="00CC0FDC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2B419D" w:rsidRPr="00787F03" w14:paraId="0E693D24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CBAE" w14:textId="77777777" w:rsidR="002B419D" w:rsidRPr="00787F03" w:rsidRDefault="002B419D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A994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64AA" w14:textId="77777777" w:rsidR="002B419D" w:rsidRPr="00FF1987" w:rsidRDefault="002B419D" w:rsidP="00C50B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95B1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692A" w14:textId="77777777" w:rsidR="002B419D" w:rsidRPr="00787F03" w:rsidRDefault="002B419D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B419D" w:rsidRPr="00787F03" w14:paraId="34354672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4021" w14:textId="77777777" w:rsidR="002B419D" w:rsidRPr="00787F03" w:rsidRDefault="002B419D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18B8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F85" w14:textId="77777777" w:rsidR="002B419D" w:rsidRPr="00FF1987" w:rsidRDefault="002B419D" w:rsidP="00C50B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5F64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6382" w14:textId="77777777" w:rsidR="002B419D" w:rsidRPr="00787F03" w:rsidRDefault="002B419D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B419D" w:rsidRPr="00787F03" w14:paraId="0975049F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638B" w14:textId="77777777" w:rsidR="002B419D" w:rsidRPr="00787F03" w:rsidRDefault="002B419D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CD6B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80E1" w14:textId="77777777" w:rsidR="002B419D" w:rsidRPr="00FF1987" w:rsidRDefault="002B419D" w:rsidP="00C50B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E6B7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F66A" w14:textId="77777777" w:rsidR="002B419D" w:rsidRPr="00787F03" w:rsidRDefault="002B419D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B419D" w:rsidRPr="00787F03" w14:paraId="0D37CB82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FF82" w14:textId="77777777" w:rsidR="002B419D" w:rsidRPr="00787F03" w:rsidRDefault="002B419D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1475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88D3" w14:textId="77777777" w:rsidR="002B419D" w:rsidRPr="00FF1987" w:rsidRDefault="002B419D" w:rsidP="00C50B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C298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270D" w14:textId="77777777" w:rsidR="002B419D" w:rsidRPr="00787F03" w:rsidRDefault="002B419D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B419D" w:rsidRPr="00787F03" w14:paraId="7031AE4A" w14:textId="77777777" w:rsidTr="002B419D">
        <w:trPr>
          <w:trHeight w:val="266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86ED07" w14:textId="77777777" w:rsidR="002B419D" w:rsidRPr="00787F03" w:rsidRDefault="002B419D" w:rsidP="00C50B2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0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0053A" w14:textId="77777777" w:rsidR="002B419D" w:rsidRPr="00787F03" w:rsidRDefault="002B419D" w:rsidP="002B4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5A31" w14:textId="77777777" w:rsidR="002B419D" w:rsidRPr="00787F03" w:rsidRDefault="002B419D" w:rsidP="00C50B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3CF83855" w14:textId="77777777" w:rsidR="00CC0FDC" w:rsidRDefault="00CC0FDC" w:rsidP="00CC0FDC">
      <w:pPr>
        <w:pStyle w:val="Title"/>
        <w:jc w:val="left"/>
        <w:rPr>
          <w:sz w:val="24"/>
        </w:rPr>
      </w:pPr>
    </w:p>
    <w:p w14:paraId="1995DAA4" w14:textId="77777777" w:rsidR="00CC0FDC" w:rsidRDefault="00CC0FDC" w:rsidP="00CC0FDC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24F17D2D" w14:textId="77777777" w:rsidR="00CC0FDC" w:rsidRDefault="00CC0FDC" w:rsidP="00CC0FDC">
      <w:pPr>
        <w:pStyle w:val="Title"/>
        <w:jc w:val="left"/>
        <w:rPr>
          <w:sz w:val="24"/>
        </w:rPr>
      </w:pPr>
    </w:p>
    <w:p w14:paraId="5F5BF8A5" w14:textId="77777777" w:rsidR="00CC0FDC" w:rsidRDefault="00CC0FDC" w:rsidP="00CC0FDC">
      <w:pPr>
        <w:pStyle w:val="Title"/>
        <w:jc w:val="left"/>
        <w:rPr>
          <w:sz w:val="24"/>
        </w:rPr>
      </w:pPr>
      <w:r>
        <w:rPr>
          <w:sz w:val="24"/>
        </w:rPr>
        <w:t>Comments:</w:t>
      </w:r>
    </w:p>
    <w:p w14:paraId="665EAEDA" w14:textId="77777777" w:rsidR="00CC0FDC" w:rsidRPr="00360472" w:rsidRDefault="00CC0FDC" w:rsidP="00CC0FDC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Comments from the grader will be inserted here.</w:t>
      </w:r>
    </w:p>
    <w:p w14:paraId="5966C406" w14:textId="77777777" w:rsidR="00DC2D90" w:rsidRDefault="00DC2D90">
      <w:pPr>
        <w:pStyle w:val="Title"/>
        <w:rPr>
          <w:i/>
          <w:sz w:val="24"/>
        </w:rPr>
      </w:pPr>
    </w:p>
    <w:p w14:paraId="567B0A6C" w14:textId="77777777" w:rsidR="00CC0FDC" w:rsidRDefault="00CC0FDC">
      <w:pPr>
        <w:pStyle w:val="Title"/>
        <w:rPr>
          <w:i/>
          <w:sz w:val="24"/>
        </w:rPr>
      </w:pPr>
    </w:p>
    <w:p w14:paraId="494BAED2" w14:textId="77777777" w:rsidR="00CC0FDC" w:rsidRDefault="00CC0FDC">
      <w:pPr>
        <w:pStyle w:val="Title"/>
        <w:rPr>
          <w:i/>
          <w:sz w:val="24"/>
        </w:rPr>
      </w:pPr>
    </w:p>
    <w:p w14:paraId="777E831B" w14:textId="77777777" w:rsidR="00CC0FDC" w:rsidRDefault="00CC0FDC">
      <w:pPr>
        <w:pStyle w:val="Title"/>
        <w:rPr>
          <w:i/>
          <w:sz w:val="24"/>
        </w:rPr>
      </w:pPr>
    </w:p>
    <w:p w14:paraId="4B789453" w14:textId="77777777" w:rsidR="00CC0FDC" w:rsidRDefault="00CC0FDC">
      <w:pPr>
        <w:pStyle w:val="Title"/>
        <w:rPr>
          <w:i/>
          <w:sz w:val="24"/>
        </w:rPr>
      </w:pPr>
    </w:p>
    <w:p w14:paraId="6BDF152F" w14:textId="77777777" w:rsidR="00CC0FDC" w:rsidRDefault="00CC0FDC">
      <w:pPr>
        <w:pStyle w:val="Title"/>
        <w:rPr>
          <w:i/>
          <w:sz w:val="24"/>
        </w:rPr>
      </w:pPr>
    </w:p>
    <w:p w14:paraId="683C8E87" w14:textId="77777777" w:rsidR="00CC0FDC" w:rsidRDefault="00CC0FDC">
      <w:pPr>
        <w:pStyle w:val="Title"/>
        <w:rPr>
          <w:i/>
          <w:sz w:val="24"/>
        </w:rPr>
      </w:pPr>
    </w:p>
    <w:p w14:paraId="7634C4F4" w14:textId="77777777" w:rsidR="00CC0FDC" w:rsidRDefault="00CC0FDC">
      <w:pPr>
        <w:pStyle w:val="Title"/>
        <w:rPr>
          <w:i/>
          <w:sz w:val="24"/>
        </w:rPr>
      </w:pPr>
    </w:p>
    <w:p w14:paraId="6174C4C4" w14:textId="77777777" w:rsidR="00CC0FDC" w:rsidRDefault="00CC0FDC">
      <w:pPr>
        <w:pStyle w:val="Title"/>
        <w:rPr>
          <w:i/>
          <w:sz w:val="24"/>
        </w:rPr>
      </w:pPr>
    </w:p>
    <w:p w14:paraId="57AD846B" w14:textId="77777777" w:rsidR="00CC0FDC" w:rsidRDefault="00CC0FDC">
      <w:pPr>
        <w:pStyle w:val="Title"/>
        <w:rPr>
          <w:i/>
          <w:sz w:val="24"/>
        </w:rPr>
      </w:pPr>
    </w:p>
    <w:p w14:paraId="36BDE852" w14:textId="77777777" w:rsidR="00CC0FDC" w:rsidRDefault="00CC0FDC">
      <w:pPr>
        <w:pStyle w:val="Title"/>
        <w:rPr>
          <w:i/>
          <w:sz w:val="24"/>
        </w:rPr>
      </w:pPr>
    </w:p>
    <w:p w14:paraId="2E865766" w14:textId="77777777" w:rsidR="00CC0FDC" w:rsidRDefault="00CC0FDC">
      <w:pPr>
        <w:pStyle w:val="Title"/>
        <w:rPr>
          <w:i/>
          <w:sz w:val="24"/>
        </w:rPr>
      </w:pPr>
    </w:p>
    <w:p w14:paraId="72D3B413" w14:textId="77777777" w:rsidR="00CC0FDC" w:rsidRDefault="00CC0FDC">
      <w:pPr>
        <w:pStyle w:val="Title"/>
        <w:rPr>
          <w:i/>
          <w:sz w:val="24"/>
        </w:rPr>
      </w:pPr>
    </w:p>
    <w:p w14:paraId="3EB03CCE" w14:textId="77777777" w:rsidR="00CC0FDC" w:rsidRDefault="00CC0FDC">
      <w:pPr>
        <w:pStyle w:val="Title"/>
        <w:rPr>
          <w:i/>
          <w:sz w:val="24"/>
        </w:rPr>
      </w:pPr>
    </w:p>
    <w:p w14:paraId="0A198714" w14:textId="77777777" w:rsidR="00CC0FDC" w:rsidRDefault="00CC0FDC">
      <w:pPr>
        <w:pStyle w:val="Title"/>
        <w:rPr>
          <w:i/>
          <w:sz w:val="24"/>
        </w:rPr>
      </w:pPr>
    </w:p>
    <w:p w14:paraId="105FAE62" w14:textId="77777777" w:rsidR="00CC0FDC" w:rsidRDefault="00CC0FDC">
      <w:pPr>
        <w:pStyle w:val="Title"/>
        <w:rPr>
          <w:i/>
          <w:sz w:val="24"/>
        </w:rPr>
      </w:pPr>
    </w:p>
    <w:p w14:paraId="41B1AE35" w14:textId="77777777" w:rsidR="00CC0FDC" w:rsidRDefault="00CC0FDC">
      <w:pPr>
        <w:pStyle w:val="Title"/>
        <w:rPr>
          <w:i/>
          <w:sz w:val="24"/>
        </w:rPr>
      </w:pPr>
    </w:p>
    <w:p w14:paraId="58750177" w14:textId="77777777" w:rsidR="00CC0FDC" w:rsidRDefault="00CC0FDC">
      <w:pPr>
        <w:pStyle w:val="Title"/>
        <w:rPr>
          <w:i/>
          <w:sz w:val="24"/>
        </w:rPr>
      </w:pPr>
    </w:p>
    <w:p w14:paraId="1BC626BF" w14:textId="77777777" w:rsidR="00CC0FDC" w:rsidRDefault="00CC0FDC">
      <w:pPr>
        <w:pStyle w:val="Title"/>
        <w:rPr>
          <w:i/>
          <w:sz w:val="24"/>
        </w:rPr>
      </w:pPr>
    </w:p>
    <w:p w14:paraId="1BC9322C" w14:textId="77777777" w:rsidR="00DC2D90" w:rsidRDefault="00DC2D90">
      <w:pPr>
        <w:pStyle w:val="Title"/>
        <w:jc w:val="left"/>
        <w:rPr>
          <w:sz w:val="24"/>
        </w:rPr>
      </w:pPr>
    </w:p>
    <w:p w14:paraId="10969216" w14:textId="77777777" w:rsidR="00CC0FDC" w:rsidRDefault="00CC0FDC">
      <w:pPr>
        <w:pStyle w:val="Title"/>
        <w:jc w:val="left"/>
        <w:rPr>
          <w:sz w:val="24"/>
          <w:szCs w:val="24"/>
        </w:rPr>
      </w:pPr>
    </w:p>
    <w:p w14:paraId="7B6F1022" w14:textId="77777777" w:rsidR="00CC0FDC" w:rsidRDefault="00CC0FDC">
      <w:pPr>
        <w:pStyle w:val="Title"/>
        <w:jc w:val="left"/>
        <w:rPr>
          <w:sz w:val="24"/>
          <w:szCs w:val="24"/>
        </w:rPr>
      </w:pPr>
    </w:p>
    <w:p w14:paraId="7903646F" w14:textId="0D125EED" w:rsidR="00E21BF1" w:rsidRPr="00B8534D" w:rsidRDefault="00CC0FDC" w:rsidP="00B8534D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Product Description</w:t>
      </w:r>
    </w:p>
    <w:p w14:paraId="5CE2B7AB" w14:textId="77777777" w:rsidR="00C50B24" w:rsidRDefault="00C50B24" w:rsidP="00C50B24">
      <w:pPr>
        <w:ind w:left="360"/>
        <w:jc w:val="both"/>
        <w:rPr>
          <w:color w:val="000000"/>
          <w:szCs w:val="24"/>
          <w:shd w:val="clear" w:color="auto" w:fill="FFFFFF"/>
          <w:lang w:eastAsia="zh-CN"/>
        </w:rPr>
      </w:pPr>
    </w:p>
    <w:p w14:paraId="1230ECF0" w14:textId="6F928EF8" w:rsidR="0011455D" w:rsidRPr="00770C6D" w:rsidRDefault="0011455D" w:rsidP="00B87516">
      <w:pPr>
        <w:ind w:left="360"/>
        <w:jc w:val="both"/>
        <w:rPr>
          <w:color w:val="000000"/>
          <w:szCs w:val="24"/>
          <w:shd w:val="clear" w:color="auto" w:fill="FFFFFF"/>
          <w:lang w:eastAsia="zh-CN"/>
        </w:rPr>
      </w:pPr>
      <w:r w:rsidRPr="0011455D">
        <w:rPr>
          <w:color w:val="000000"/>
          <w:szCs w:val="24"/>
          <w:shd w:val="clear" w:color="auto" w:fill="FFFFFF"/>
          <w:lang w:eastAsia="zh-CN"/>
        </w:rPr>
        <w:t xml:space="preserve">Virtual Sport is a VR appliance that enables users to </w:t>
      </w:r>
      <w:r w:rsidR="00C50B24">
        <w:rPr>
          <w:color w:val="000000"/>
          <w:szCs w:val="24"/>
          <w:shd w:val="clear" w:color="auto" w:fill="FFFFFF"/>
          <w:lang w:eastAsia="zh-CN"/>
        </w:rPr>
        <w:t xml:space="preserve">play sports from the comfort of a limited space. </w:t>
      </w:r>
      <w:r w:rsidRPr="0011455D">
        <w:rPr>
          <w:color w:val="000000"/>
          <w:szCs w:val="24"/>
          <w:shd w:val="clear" w:color="auto" w:fill="FFFFFF"/>
          <w:lang w:eastAsia="zh-CN"/>
        </w:rPr>
        <w:t>The project features a Kendo</w:t>
      </w:r>
      <w:r w:rsidR="00E56809">
        <w:rPr>
          <w:color w:val="000000"/>
          <w:szCs w:val="24"/>
          <w:shd w:val="clear" w:color="auto" w:fill="FFFFFF"/>
          <w:lang w:eastAsia="zh-CN"/>
        </w:rPr>
        <w:t xml:space="preserve"> sport</w:t>
      </w:r>
      <w:r w:rsidR="00CF1CA6">
        <w:rPr>
          <w:color w:val="000000"/>
          <w:szCs w:val="24"/>
          <w:shd w:val="clear" w:color="auto" w:fill="FFFFFF"/>
          <w:lang w:eastAsia="zh-CN"/>
        </w:rPr>
        <w:t xml:space="preserve"> mobile</w:t>
      </w:r>
      <w:r w:rsidRPr="0011455D">
        <w:rPr>
          <w:color w:val="000000"/>
          <w:szCs w:val="24"/>
          <w:shd w:val="clear" w:color="auto" w:fill="FFFFFF"/>
          <w:lang w:eastAsia="zh-CN"/>
        </w:rPr>
        <w:t xml:space="preserve"> VR app and a haptic</w:t>
      </w:r>
      <w:r w:rsidR="00C4213E">
        <w:rPr>
          <w:color w:val="000000"/>
          <w:szCs w:val="24"/>
          <w:shd w:val="clear" w:color="auto" w:fill="FFFFFF"/>
          <w:lang w:eastAsia="zh-CN"/>
        </w:rPr>
        <w:t xml:space="preserve"> handheld controller</w:t>
      </w:r>
      <w:r w:rsidRPr="0011455D">
        <w:rPr>
          <w:color w:val="000000"/>
          <w:szCs w:val="24"/>
          <w:shd w:val="clear" w:color="auto" w:fill="FFFFFF"/>
          <w:lang w:eastAsia="zh-CN"/>
        </w:rPr>
        <w:t xml:space="preserve">. </w:t>
      </w:r>
      <w:r w:rsidR="00C50B24">
        <w:rPr>
          <w:color w:val="000000"/>
          <w:szCs w:val="24"/>
          <w:shd w:val="clear" w:color="auto" w:fill="FFFFFF"/>
          <w:lang w:eastAsia="zh-CN"/>
        </w:rPr>
        <w:t xml:space="preserve">Users may enjoy playing the Kendo sport in a virtual environment and </w:t>
      </w:r>
      <w:r w:rsidR="00C4213E">
        <w:rPr>
          <w:color w:val="000000"/>
          <w:szCs w:val="24"/>
          <w:shd w:val="clear" w:color="auto" w:fill="FFFFFF"/>
          <w:lang w:eastAsia="zh-CN"/>
        </w:rPr>
        <w:t xml:space="preserve">perceive </w:t>
      </w:r>
      <w:r w:rsidR="009C4027">
        <w:rPr>
          <w:color w:val="000000"/>
          <w:szCs w:val="24"/>
          <w:shd w:val="clear" w:color="auto" w:fill="FFFFFF"/>
          <w:lang w:eastAsia="zh-CN"/>
        </w:rPr>
        <w:t>the</w:t>
      </w:r>
      <w:r w:rsidR="00C4213E">
        <w:rPr>
          <w:color w:val="000000"/>
          <w:szCs w:val="24"/>
          <w:shd w:val="clear" w:color="auto" w:fill="FFFFFF"/>
          <w:lang w:eastAsia="zh-CN"/>
        </w:rPr>
        <w:t xml:space="preserve"> touch feel</w:t>
      </w:r>
      <w:r w:rsidR="009C4027">
        <w:rPr>
          <w:color w:val="000000"/>
          <w:szCs w:val="24"/>
          <w:shd w:val="clear" w:color="auto" w:fill="FFFFFF"/>
          <w:lang w:eastAsia="zh-CN"/>
        </w:rPr>
        <w:t>ings recreated by the haptic embedded device.</w:t>
      </w:r>
      <w:r w:rsidR="003E6351">
        <w:rPr>
          <w:color w:val="000000"/>
          <w:szCs w:val="24"/>
          <w:shd w:val="clear" w:color="auto" w:fill="FFFFFF"/>
          <w:lang w:eastAsia="zh-CN"/>
        </w:rPr>
        <w:t xml:space="preserve"> </w:t>
      </w:r>
      <w:r w:rsidR="00CF1CA6">
        <w:rPr>
          <w:color w:val="000000"/>
          <w:szCs w:val="24"/>
          <w:shd w:val="clear" w:color="auto" w:fill="FFFFFF"/>
          <w:lang w:eastAsia="zh-CN"/>
        </w:rPr>
        <w:t>The handheld controller tracks the user’s hand orientation and</w:t>
      </w:r>
      <w:r w:rsidRPr="0011455D">
        <w:rPr>
          <w:color w:val="000000"/>
          <w:szCs w:val="24"/>
          <w:shd w:val="clear" w:color="auto" w:fill="FFFFFF"/>
          <w:lang w:eastAsia="zh-CN"/>
        </w:rPr>
        <w:t xml:space="preserve"> transmit</w:t>
      </w:r>
      <w:r w:rsidR="00CF1CA6">
        <w:rPr>
          <w:color w:val="000000"/>
          <w:szCs w:val="24"/>
          <w:shd w:val="clear" w:color="auto" w:fill="FFFFFF"/>
          <w:lang w:eastAsia="zh-CN"/>
        </w:rPr>
        <w:t>s the data to the</w:t>
      </w:r>
      <w:r w:rsidRPr="0011455D">
        <w:rPr>
          <w:color w:val="000000"/>
          <w:szCs w:val="24"/>
          <w:shd w:val="clear" w:color="auto" w:fill="FFFFFF"/>
          <w:lang w:eastAsia="zh-CN"/>
        </w:rPr>
        <w:t xml:space="preserve"> VR</w:t>
      </w:r>
      <w:r w:rsidR="00E56809">
        <w:rPr>
          <w:color w:val="000000"/>
          <w:szCs w:val="24"/>
          <w:shd w:val="clear" w:color="auto" w:fill="FFFFFF"/>
          <w:lang w:eastAsia="zh-CN"/>
        </w:rPr>
        <w:t xml:space="preserve"> app</w:t>
      </w:r>
      <w:r w:rsidRPr="0011455D">
        <w:rPr>
          <w:color w:val="000000"/>
          <w:szCs w:val="24"/>
          <w:shd w:val="clear" w:color="auto" w:fill="FFFFFF"/>
          <w:lang w:eastAsia="zh-CN"/>
        </w:rPr>
        <w:t xml:space="preserve"> over a wireless connection. A VR headset visualize</w:t>
      </w:r>
      <w:r w:rsidR="00B87516">
        <w:rPr>
          <w:color w:val="000000"/>
          <w:szCs w:val="24"/>
          <w:shd w:val="clear" w:color="auto" w:fill="FFFFFF"/>
          <w:lang w:eastAsia="zh-CN"/>
        </w:rPr>
        <w:t>s</w:t>
      </w:r>
      <w:r w:rsidRPr="0011455D">
        <w:rPr>
          <w:color w:val="000000"/>
          <w:szCs w:val="24"/>
          <w:shd w:val="clear" w:color="auto" w:fill="FFFFFF"/>
          <w:lang w:eastAsia="zh-CN"/>
        </w:rPr>
        <w:t xml:space="preserve"> the movement of a sword in a 3-dimensional virtual environment. The device also provides </w:t>
      </w:r>
      <w:r w:rsidR="00770C6D" w:rsidRPr="00770C6D">
        <w:rPr>
          <w:color w:val="000000"/>
          <w:szCs w:val="24"/>
          <w:shd w:val="clear" w:color="auto" w:fill="FFFFFF"/>
          <w:lang w:eastAsia="zh-CN"/>
        </w:rPr>
        <w:t>tactile</w:t>
      </w:r>
      <w:r w:rsidR="00770C6D">
        <w:rPr>
          <w:color w:val="000000"/>
          <w:szCs w:val="24"/>
          <w:shd w:val="clear" w:color="auto" w:fill="FFFFFF"/>
          <w:lang w:eastAsia="zh-CN"/>
        </w:rPr>
        <w:t xml:space="preserve"> </w:t>
      </w:r>
      <w:r w:rsidRPr="0011455D">
        <w:rPr>
          <w:color w:val="000000"/>
          <w:szCs w:val="24"/>
          <w:shd w:val="clear" w:color="auto" w:fill="FFFFFF"/>
          <w:lang w:eastAsia="zh-CN"/>
        </w:rPr>
        <w:t>feedback when the user spars with digital opponents. There is a unique sliding contact handle, which uses torque cues to simulate the shear and friction forces. </w:t>
      </w:r>
    </w:p>
    <w:p w14:paraId="79FE7B57" w14:textId="77777777" w:rsidR="00CC0FDC" w:rsidRDefault="00CC0FDC" w:rsidP="00CC0FDC">
      <w:pPr>
        <w:pStyle w:val="Title"/>
        <w:jc w:val="left"/>
        <w:rPr>
          <w:sz w:val="24"/>
        </w:rPr>
      </w:pPr>
    </w:p>
    <w:p w14:paraId="32CEB5BD" w14:textId="77777777" w:rsidR="00CC0FDC" w:rsidRDefault="00CC0FDC" w:rsidP="00CC0FDC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Product Illustrations</w:t>
      </w:r>
    </w:p>
    <w:p w14:paraId="75D98B1B" w14:textId="77777777" w:rsidR="00B8534D" w:rsidRDefault="00B8534D" w:rsidP="00CC0FDC">
      <w:pPr>
        <w:pStyle w:val="Title"/>
        <w:jc w:val="left"/>
        <w:rPr>
          <w:sz w:val="24"/>
        </w:rPr>
      </w:pPr>
    </w:p>
    <w:p w14:paraId="079AB4FC" w14:textId="77777777" w:rsidR="0025132A" w:rsidRDefault="00B8534D" w:rsidP="0025132A">
      <w:pPr>
        <w:pStyle w:val="Title"/>
        <w:keepNext/>
      </w:pPr>
      <w:r>
        <w:rPr>
          <w:noProof/>
          <w:sz w:val="24"/>
        </w:rPr>
        <w:drawing>
          <wp:inline distT="0" distB="0" distL="0" distR="0" wp14:anchorId="7CA3DD20" wp14:editId="080DF374">
            <wp:extent cx="3460054" cy="4615132"/>
            <wp:effectExtent l="0" t="0" r="0" b="0"/>
            <wp:docPr id="1" name="Picture 1" descr="side_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_view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03" cy="46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44A1" w14:textId="344FDC46" w:rsidR="00CC0FDC" w:rsidRPr="0025132A" w:rsidRDefault="0025132A" w:rsidP="0025132A">
      <w:pPr>
        <w:pStyle w:val="Caption"/>
        <w:jc w:val="center"/>
        <w:rPr>
          <w:i w:val="0"/>
          <w:sz w:val="24"/>
          <w:szCs w:val="24"/>
        </w:rPr>
      </w:pPr>
      <w:r w:rsidRPr="0025132A">
        <w:rPr>
          <w:i w:val="0"/>
          <w:sz w:val="24"/>
          <w:szCs w:val="24"/>
        </w:rPr>
        <w:t xml:space="preserve">Figure </w:t>
      </w:r>
      <w:r w:rsidRPr="0025132A">
        <w:rPr>
          <w:i w:val="0"/>
          <w:sz w:val="24"/>
          <w:szCs w:val="24"/>
        </w:rPr>
        <w:fldChar w:fldCharType="begin"/>
      </w:r>
      <w:r w:rsidRPr="0025132A">
        <w:rPr>
          <w:i w:val="0"/>
          <w:sz w:val="24"/>
          <w:szCs w:val="24"/>
        </w:rPr>
        <w:instrText xml:space="preserve"> SEQ Figure \* ARABIC </w:instrText>
      </w:r>
      <w:r w:rsidRPr="0025132A">
        <w:rPr>
          <w:i w:val="0"/>
          <w:sz w:val="24"/>
          <w:szCs w:val="24"/>
        </w:rPr>
        <w:fldChar w:fldCharType="separate"/>
      </w:r>
      <w:r w:rsidR="00901BA7">
        <w:rPr>
          <w:i w:val="0"/>
          <w:noProof/>
          <w:sz w:val="24"/>
          <w:szCs w:val="24"/>
        </w:rPr>
        <w:t>1</w:t>
      </w:r>
      <w:r w:rsidRPr="0025132A">
        <w:rPr>
          <w:i w:val="0"/>
          <w:sz w:val="24"/>
          <w:szCs w:val="24"/>
        </w:rPr>
        <w:fldChar w:fldCharType="end"/>
      </w:r>
      <w:r>
        <w:rPr>
          <w:i w:val="0"/>
          <w:sz w:val="24"/>
          <w:szCs w:val="24"/>
        </w:rPr>
        <w:t xml:space="preserve"> H</w:t>
      </w:r>
      <w:r w:rsidRPr="0025132A">
        <w:rPr>
          <w:i w:val="0"/>
          <w:sz w:val="24"/>
          <w:szCs w:val="24"/>
        </w:rPr>
        <w:t>aptic handheld controller</w:t>
      </w:r>
    </w:p>
    <w:p w14:paraId="13C1391C" w14:textId="77777777" w:rsidR="00B8534D" w:rsidRDefault="00B8534D" w:rsidP="00CC0FDC">
      <w:pPr>
        <w:pStyle w:val="Title"/>
        <w:jc w:val="left"/>
        <w:rPr>
          <w:sz w:val="24"/>
        </w:rPr>
      </w:pPr>
    </w:p>
    <w:p w14:paraId="212213F5" w14:textId="77777777" w:rsidR="00B8534D" w:rsidRDefault="00B8534D" w:rsidP="00CC0FDC">
      <w:pPr>
        <w:pStyle w:val="Title"/>
        <w:jc w:val="left"/>
        <w:rPr>
          <w:sz w:val="24"/>
        </w:rPr>
      </w:pPr>
    </w:p>
    <w:p w14:paraId="690FF971" w14:textId="77777777" w:rsidR="00B8534D" w:rsidRDefault="00B8534D" w:rsidP="00CC0FDC">
      <w:pPr>
        <w:pStyle w:val="Title"/>
        <w:jc w:val="left"/>
        <w:rPr>
          <w:sz w:val="24"/>
        </w:rPr>
      </w:pPr>
    </w:p>
    <w:p w14:paraId="24E15A11" w14:textId="77777777" w:rsidR="00B8534D" w:rsidRDefault="00B8534D" w:rsidP="00CC0FDC">
      <w:pPr>
        <w:pStyle w:val="Title"/>
        <w:jc w:val="left"/>
        <w:rPr>
          <w:sz w:val="24"/>
        </w:rPr>
      </w:pPr>
    </w:p>
    <w:p w14:paraId="7448F4DF" w14:textId="77777777" w:rsidR="00B8534D" w:rsidRDefault="00B8534D" w:rsidP="00CC0FDC">
      <w:pPr>
        <w:pStyle w:val="Title"/>
        <w:jc w:val="left"/>
        <w:rPr>
          <w:sz w:val="24"/>
        </w:rPr>
      </w:pPr>
    </w:p>
    <w:p w14:paraId="11EF5D5F" w14:textId="77777777" w:rsidR="00B8534D" w:rsidRDefault="00B8534D" w:rsidP="00CC0FDC">
      <w:pPr>
        <w:pStyle w:val="Title"/>
        <w:jc w:val="left"/>
        <w:rPr>
          <w:sz w:val="24"/>
        </w:rPr>
      </w:pPr>
    </w:p>
    <w:p w14:paraId="1F8AAAC5" w14:textId="77777777" w:rsidR="00901BA7" w:rsidRDefault="00B8534D" w:rsidP="00901BA7">
      <w:pPr>
        <w:pStyle w:val="Title"/>
        <w:keepNext/>
        <w:jc w:val="left"/>
      </w:pPr>
      <w:r>
        <w:rPr>
          <w:noProof/>
          <w:sz w:val="24"/>
        </w:rPr>
        <w:lastRenderedPageBreak/>
        <w:drawing>
          <wp:inline distT="0" distB="0" distL="0" distR="0" wp14:anchorId="566D6AAC" wp14:editId="3EA22579">
            <wp:extent cx="5925820" cy="3335020"/>
            <wp:effectExtent l="0" t="0" r="0" b="0"/>
            <wp:docPr id="5" name="Picture 5" descr="fight%20N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ht%20NPC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35BF" w14:textId="03AF36FD" w:rsidR="00B8534D" w:rsidRPr="00901BA7" w:rsidRDefault="00901BA7" w:rsidP="00901BA7">
      <w:pPr>
        <w:pStyle w:val="Caption"/>
        <w:jc w:val="center"/>
        <w:rPr>
          <w:i w:val="0"/>
          <w:sz w:val="24"/>
          <w:szCs w:val="24"/>
        </w:rPr>
      </w:pPr>
      <w:r w:rsidRPr="00901BA7">
        <w:rPr>
          <w:i w:val="0"/>
          <w:sz w:val="24"/>
          <w:szCs w:val="24"/>
        </w:rPr>
        <w:t xml:space="preserve">Figure </w:t>
      </w:r>
      <w:r w:rsidRPr="00901BA7">
        <w:rPr>
          <w:i w:val="0"/>
          <w:sz w:val="24"/>
          <w:szCs w:val="24"/>
        </w:rPr>
        <w:fldChar w:fldCharType="begin"/>
      </w:r>
      <w:r w:rsidRPr="00901BA7">
        <w:rPr>
          <w:i w:val="0"/>
          <w:sz w:val="24"/>
          <w:szCs w:val="24"/>
        </w:rPr>
        <w:instrText xml:space="preserve"> SEQ Figure \* ARABIC </w:instrText>
      </w:r>
      <w:r w:rsidRPr="00901BA7">
        <w:rPr>
          <w:i w:val="0"/>
          <w:sz w:val="24"/>
          <w:szCs w:val="24"/>
        </w:rPr>
        <w:fldChar w:fldCharType="separate"/>
      </w:r>
      <w:r w:rsidRPr="00901BA7">
        <w:rPr>
          <w:i w:val="0"/>
          <w:noProof/>
          <w:sz w:val="24"/>
          <w:szCs w:val="24"/>
        </w:rPr>
        <w:t>2</w:t>
      </w:r>
      <w:r w:rsidRPr="00901BA7">
        <w:rPr>
          <w:i w:val="0"/>
          <w:sz w:val="24"/>
          <w:szCs w:val="24"/>
        </w:rPr>
        <w:fldChar w:fldCharType="end"/>
      </w:r>
      <w:r>
        <w:rPr>
          <w:i w:val="0"/>
          <w:sz w:val="24"/>
          <w:szCs w:val="24"/>
        </w:rPr>
        <w:t xml:space="preserve"> Mobile VR App</w:t>
      </w:r>
    </w:p>
    <w:p w14:paraId="26DDC474" w14:textId="77777777" w:rsidR="00B8534D" w:rsidRDefault="00B8534D" w:rsidP="00CC0FDC">
      <w:pPr>
        <w:pStyle w:val="Title"/>
        <w:jc w:val="left"/>
        <w:rPr>
          <w:sz w:val="24"/>
        </w:rPr>
      </w:pPr>
    </w:p>
    <w:p w14:paraId="642FCFD3" w14:textId="77777777" w:rsidR="003B110A" w:rsidRDefault="003B110A" w:rsidP="00CC0FDC">
      <w:pPr>
        <w:pStyle w:val="Title"/>
        <w:jc w:val="left"/>
        <w:rPr>
          <w:sz w:val="24"/>
          <w:lang w:eastAsia="zh-CN"/>
        </w:rPr>
      </w:pPr>
    </w:p>
    <w:p w14:paraId="281C432E" w14:textId="77777777" w:rsidR="003B110A" w:rsidRDefault="003B110A" w:rsidP="00CC0FDC">
      <w:pPr>
        <w:pStyle w:val="Title"/>
        <w:jc w:val="left"/>
        <w:rPr>
          <w:sz w:val="24"/>
          <w:lang w:eastAsia="zh-CN"/>
        </w:rPr>
      </w:pPr>
    </w:p>
    <w:p w14:paraId="76A83E30" w14:textId="310DC440" w:rsidR="00B8534D" w:rsidRDefault="002808BD" w:rsidP="002808BD">
      <w:pPr>
        <w:pStyle w:val="Title"/>
        <w:rPr>
          <w:sz w:val="24"/>
        </w:rPr>
      </w:pPr>
      <w:r>
        <w:rPr>
          <w:noProof/>
          <w:sz w:val="24"/>
        </w:rPr>
        <w:drawing>
          <wp:inline distT="0" distB="0" distL="0" distR="0" wp14:anchorId="7FE1F0FB" wp14:editId="44A4AFF4">
            <wp:extent cx="5076817" cy="338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91" cy="338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EA30" w14:textId="77777777" w:rsidR="00363A2D" w:rsidRDefault="00363A2D" w:rsidP="00CC0FDC">
      <w:pPr>
        <w:pStyle w:val="Title"/>
        <w:jc w:val="left"/>
        <w:rPr>
          <w:sz w:val="24"/>
        </w:rPr>
      </w:pPr>
    </w:p>
    <w:p w14:paraId="7B315B96" w14:textId="03ACAADA" w:rsidR="002808BD" w:rsidRPr="00901BA7" w:rsidRDefault="002808BD" w:rsidP="002808BD">
      <w:pPr>
        <w:pStyle w:val="Caption"/>
        <w:jc w:val="center"/>
        <w:rPr>
          <w:i w:val="0"/>
          <w:sz w:val="24"/>
          <w:szCs w:val="24"/>
        </w:rPr>
      </w:pPr>
      <w:r w:rsidRPr="00901BA7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3 Side View of the Haptic Handheld Controller</w:t>
      </w:r>
    </w:p>
    <w:p w14:paraId="332310CD" w14:textId="77777777" w:rsidR="00363A2D" w:rsidRDefault="00363A2D" w:rsidP="00CC0FDC">
      <w:pPr>
        <w:pStyle w:val="Title"/>
        <w:jc w:val="left"/>
        <w:rPr>
          <w:sz w:val="24"/>
        </w:rPr>
      </w:pPr>
    </w:p>
    <w:p w14:paraId="63484862" w14:textId="77777777" w:rsidR="00363A2D" w:rsidRDefault="00363A2D" w:rsidP="00CC0FDC">
      <w:pPr>
        <w:pStyle w:val="Title"/>
        <w:jc w:val="left"/>
        <w:rPr>
          <w:sz w:val="24"/>
        </w:rPr>
      </w:pPr>
    </w:p>
    <w:p w14:paraId="670DD57B" w14:textId="5AC2E0E7" w:rsidR="00363A2D" w:rsidRDefault="00363A2D" w:rsidP="00CC0FDC">
      <w:pPr>
        <w:pStyle w:val="Title"/>
        <w:jc w:val="left"/>
        <w:rPr>
          <w:sz w:val="24"/>
        </w:rPr>
      </w:pPr>
    </w:p>
    <w:p w14:paraId="75E53107" w14:textId="153DAC05" w:rsidR="00B8534D" w:rsidRDefault="00B8534D" w:rsidP="00CC0FDC">
      <w:pPr>
        <w:pStyle w:val="Title"/>
        <w:jc w:val="left"/>
        <w:rPr>
          <w:sz w:val="24"/>
        </w:rPr>
      </w:pPr>
    </w:p>
    <w:p w14:paraId="7ECF99C6" w14:textId="72A26738" w:rsidR="006B4135" w:rsidRDefault="00CC0FDC" w:rsidP="006B4135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Setup Instructions</w:t>
      </w:r>
    </w:p>
    <w:p w14:paraId="5B5EC9B3" w14:textId="77777777" w:rsidR="006B4135" w:rsidRPr="006B4135" w:rsidRDefault="006B4135" w:rsidP="006B4135">
      <w:pPr>
        <w:pStyle w:val="Title"/>
        <w:ind w:left="360"/>
        <w:jc w:val="left"/>
        <w:rPr>
          <w:sz w:val="24"/>
        </w:rPr>
      </w:pPr>
    </w:p>
    <w:p w14:paraId="57BF00A4" w14:textId="1A766BD8" w:rsidR="006B4135" w:rsidRPr="009C3463" w:rsidRDefault="006B4135" w:rsidP="006B4135">
      <w:pPr>
        <w:pStyle w:val="ListParagraph"/>
        <w:numPr>
          <w:ilvl w:val="0"/>
          <w:numId w:val="31"/>
        </w:numPr>
        <w:rPr>
          <w:color w:val="000000"/>
          <w:szCs w:val="24"/>
          <w:shd w:val="clear" w:color="auto" w:fill="FFFFFF"/>
          <w:lang w:eastAsia="zh-CN"/>
        </w:rPr>
      </w:pPr>
      <w:r w:rsidRPr="009C3463">
        <w:rPr>
          <w:color w:val="000000"/>
          <w:szCs w:val="24"/>
          <w:shd w:val="clear" w:color="auto" w:fill="FFFFFF"/>
          <w:lang w:eastAsia="zh-CN"/>
        </w:rPr>
        <w:t>Battery</w:t>
      </w:r>
      <w:r>
        <w:rPr>
          <w:color w:val="000000"/>
          <w:szCs w:val="24"/>
          <w:shd w:val="clear" w:color="auto" w:fill="FFFFFF"/>
          <w:lang w:eastAsia="zh-CN"/>
        </w:rPr>
        <w:t xml:space="preserve"> Installment</w:t>
      </w:r>
    </w:p>
    <w:p w14:paraId="5588712A" w14:textId="77777777" w:rsidR="006B4135" w:rsidRDefault="006B4135" w:rsidP="006B4135">
      <w:pPr>
        <w:pStyle w:val="ListParagraph"/>
        <w:numPr>
          <w:ilvl w:val="0"/>
          <w:numId w:val="19"/>
        </w:numPr>
        <w:ind w:left="1440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Turn off the power switch.</w:t>
      </w:r>
    </w:p>
    <w:p w14:paraId="6E6A2D13" w14:textId="77777777" w:rsidR="006B4135" w:rsidRPr="004952D8" w:rsidRDefault="006B4135" w:rsidP="006B4135">
      <w:pPr>
        <w:pStyle w:val="ListParagraph"/>
        <w:numPr>
          <w:ilvl w:val="0"/>
          <w:numId w:val="19"/>
        </w:numPr>
        <w:ind w:left="1440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Pull out the battery case.</w:t>
      </w:r>
    </w:p>
    <w:p w14:paraId="7A50236A" w14:textId="77777777" w:rsidR="006B4135" w:rsidRDefault="006B4135" w:rsidP="006B4135">
      <w:pPr>
        <w:pStyle w:val="ListParagraph"/>
        <w:numPr>
          <w:ilvl w:val="0"/>
          <w:numId w:val="19"/>
        </w:numPr>
        <w:ind w:left="1440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Slide the lid and pop the battery out from the case.</w:t>
      </w:r>
    </w:p>
    <w:p w14:paraId="6F6BA0E7" w14:textId="77777777" w:rsidR="006B4135" w:rsidRDefault="006B4135" w:rsidP="006B4135">
      <w:pPr>
        <w:pStyle w:val="ListParagraph"/>
        <w:numPr>
          <w:ilvl w:val="0"/>
          <w:numId w:val="19"/>
        </w:numPr>
        <w:ind w:left="1440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Put the 9V battery in the case.</w:t>
      </w:r>
    </w:p>
    <w:p w14:paraId="0F08A074" w14:textId="77777777" w:rsidR="006B4135" w:rsidRDefault="006B4135" w:rsidP="006B4135">
      <w:pPr>
        <w:pStyle w:val="ListParagraph"/>
        <w:numPr>
          <w:ilvl w:val="0"/>
          <w:numId w:val="19"/>
        </w:numPr>
        <w:ind w:left="1440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Slide the battery to fasten it.</w:t>
      </w:r>
    </w:p>
    <w:p w14:paraId="59003038" w14:textId="77777777" w:rsidR="006B4135" w:rsidRDefault="006B4135" w:rsidP="006B4135">
      <w:pPr>
        <w:pStyle w:val="ListParagraph"/>
        <w:numPr>
          <w:ilvl w:val="0"/>
          <w:numId w:val="19"/>
        </w:numPr>
        <w:ind w:left="1440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Install the lid and push back in.</w:t>
      </w:r>
    </w:p>
    <w:p w14:paraId="62025AFA" w14:textId="67A2C589" w:rsidR="00443496" w:rsidRPr="00443496" w:rsidRDefault="006B4135" w:rsidP="00443496">
      <w:pPr>
        <w:pStyle w:val="ListParagraph"/>
        <w:numPr>
          <w:ilvl w:val="0"/>
          <w:numId w:val="19"/>
        </w:numPr>
        <w:ind w:left="1440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Turn on the device.</w:t>
      </w:r>
    </w:p>
    <w:p w14:paraId="469B9E17" w14:textId="77777777" w:rsidR="006B4135" w:rsidRPr="006B4135" w:rsidRDefault="006B4135" w:rsidP="006B4135">
      <w:pPr>
        <w:jc w:val="both"/>
        <w:rPr>
          <w:color w:val="000000"/>
          <w:szCs w:val="24"/>
          <w:shd w:val="clear" w:color="auto" w:fill="FFFFFF"/>
          <w:lang w:eastAsia="zh-CN"/>
        </w:rPr>
      </w:pPr>
    </w:p>
    <w:p w14:paraId="5633F034" w14:textId="4E80F526" w:rsidR="00443496" w:rsidRDefault="00443496" w:rsidP="006B4135">
      <w:pPr>
        <w:pStyle w:val="ListParagraph"/>
        <w:numPr>
          <w:ilvl w:val="0"/>
          <w:numId w:val="31"/>
        </w:numPr>
        <w:jc w:val="both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App Deployment</w:t>
      </w:r>
    </w:p>
    <w:p w14:paraId="52524898" w14:textId="4907A0F1" w:rsidR="00443496" w:rsidRDefault="00443496" w:rsidP="00443496">
      <w:pPr>
        <w:pStyle w:val="ListParagraph"/>
        <w:numPr>
          <w:ilvl w:val="0"/>
          <w:numId w:val="37"/>
        </w:numPr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Download Xcode on a Mac OS</w:t>
      </w:r>
      <w:r w:rsidR="00F47237">
        <w:rPr>
          <w:color w:val="000000"/>
          <w:szCs w:val="24"/>
          <w:shd w:val="clear" w:color="auto" w:fill="FFFFFF"/>
          <w:lang w:eastAsia="zh-CN"/>
        </w:rPr>
        <w:t xml:space="preserve"> X</w:t>
      </w:r>
      <w:r>
        <w:rPr>
          <w:color w:val="000000"/>
          <w:szCs w:val="24"/>
          <w:shd w:val="clear" w:color="auto" w:fill="FFFFFF"/>
          <w:lang w:eastAsia="zh-CN"/>
        </w:rPr>
        <w:t xml:space="preserve"> device</w:t>
      </w:r>
      <w:r w:rsidR="00F47237">
        <w:rPr>
          <w:color w:val="000000"/>
          <w:szCs w:val="24"/>
          <w:shd w:val="clear" w:color="auto" w:fill="FFFFFF"/>
          <w:lang w:eastAsia="zh-CN"/>
        </w:rPr>
        <w:t>.</w:t>
      </w:r>
    </w:p>
    <w:p w14:paraId="444995A3" w14:textId="730EFFCC" w:rsidR="00443496" w:rsidRDefault="00443496" w:rsidP="00443496">
      <w:pPr>
        <w:pStyle w:val="ListParagraph"/>
        <w:numPr>
          <w:ilvl w:val="0"/>
          <w:numId w:val="37"/>
        </w:numPr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Open the “Kendo VR”</w:t>
      </w:r>
      <w:r w:rsidRPr="00443496">
        <w:rPr>
          <w:color w:val="000000"/>
          <w:szCs w:val="24"/>
          <w:shd w:val="clear" w:color="auto" w:fill="FFFFFF"/>
          <w:lang w:eastAsia="zh-CN"/>
        </w:rPr>
        <w:t xml:space="preserve"> </w:t>
      </w:r>
      <w:r>
        <w:rPr>
          <w:color w:val="000000"/>
          <w:szCs w:val="24"/>
          <w:shd w:val="clear" w:color="auto" w:fill="FFFFFF"/>
          <w:lang w:eastAsia="zh-CN"/>
        </w:rPr>
        <w:t>Xcode project</w:t>
      </w:r>
      <w:r w:rsidR="00F47237">
        <w:rPr>
          <w:color w:val="000000"/>
          <w:szCs w:val="24"/>
          <w:shd w:val="clear" w:color="auto" w:fill="FFFFFF"/>
          <w:lang w:eastAsia="zh-CN"/>
        </w:rPr>
        <w:t>.</w:t>
      </w:r>
    </w:p>
    <w:p w14:paraId="3E7E6B6A" w14:textId="5D052E5A" w:rsidR="00443496" w:rsidRDefault="00F47237" w:rsidP="00F47237">
      <w:pPr>
        <w:pStyle w:val="ListParagraph"/>
        <w:numPr>
          <w:ilvl w:val="0"/>
          <w:numId w:val="37"/>
        </w:numPr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Connect y</w:t>
      </w:r>
      <w:bookmarkStart w:id="0" w:name="_GoBack"/>
      <w:bookmarkEnd w:id="0"/>
      <w:r>
        <w:rPr>
          <w:color w:val="000000"/>
          <w:szCs w:val="24"/>
          <w:shd w:val="clear" w:color="auto" w:fill="FFFFFF"/>
          <w:lang w:eastAsia="zh-CN"/>
        </w:rPr>
        <w:t>our iPhone and the Mac OS X device over the Apple</w:t>
      </w:r>
      <w:r w:rsidRPr="00F47237">
        <w:rPr>
          <w:color w:val="000000"/>
          <w:szCs w:val="24"/>
          <w:shd w:val="clear" w:color="auto" w:fill="FFFFFF"/>
          <w:lang w:eastAsia="zh-CN"/>
        </w:rPr>
        <w:t xml:space="preserve"> lightning cable</w:t>
      </w:r>
      <w:r>
        <w:rPr>
          <w:color w:val="000000"/>
          <w:szCs w:val="24"/>
          <w:shd w:val="clear" w:color="auto" w:fill="FFFFFF"/>
          <w:lang w:eastAsia="zh-CN"/>
        </w:rPr>
        <w:t>.</w:t>
      </w:r>
    </w:p>
    <w:p w14:paraId="0121A2C9" w14:textId="0C88AF27" w:rsidR="00F47237" w:rsidRDefault="00F47237" w:rsidP="00F47237">
      <w:pPr>
        <w:pStyle w:val="ListParagraph"/>
        <w:numPr>
          <w:ilvl w:val="0"/>
          <w:numId w:val="37"/>
        </w:numPr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Run the Xcode project.</w:t>
      </w:r>
    </w:p>
    <w:p w14:paraId="3690A4C7" w14:textId="52DDC968" w:rsidR="00802D4D" w:rsidRPr="000600C5" w:rsidRDefault="00AC7FF1" w:rsidP="000600C5">
      <w:pPr>
        <w:pStyle w:val="ListParagraph"/>
        <w:numPr>
          <w:ilvl w:val="0"/>
          <w:numId w:val="37"/>
        </w:numPr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On your phone, open Setting &gt; General &gt; Device Management, and tap Trust “VR Haptics”</w:t>
      </w:r>
      <w:r w:rsidR="00191677">
        <w:rPr>
          <w:color w:val="000000"/>
          <w:szCs w:val="24"/>
          <w:shd w:val="clear" w:color="auto" w:fill="FFFFFF"/>
          <w:lang w:eastAsia="zh-CN"/>
        </w:rPr>
        <w:t>. You should be able to run our VR app on your iOS device.</w:t>
      </w:r>
    </w:p>
    <w:p w14:paraId="4E3132BE" w14:textId="77777777" w:rsidR="00C466E6" w:rsidRPr="00CC0FDC" w:rsidRDefault="00C466E6" w:rsidP="00CC0FDC">
      <w:pPr>
        <w:pStyle w:val="Title"/>
        <w:ind w:left="360"/>
        <w:jc w:val="left"/>
        <w:rPr>
          <w:i/>
          <w:color w:val="FF0000"/>
          <w:sz w:val="24"/>
        </w:rPr>
      </w:pPr>
    </w:p>
    <w:p w14:paraId="507485DA" w14:textId="77777777" w:rsidR="00CC0FDC" w:rsidRDefault="00CC0FDC" w:rsidP="00CC0FDC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Usage Instructions</w:t>
      </w:r>
    </w:p>
    <w:p w14:paraId="0A0A1226" w14:textId="5BA3F1F9" w:rsidR="00C76F59" w:rsidRDefault="00C76F59" w:rsidP="008E27EC">
      <w:pPr>
        <w:rPr>
          <w:color w:val="000000"/>
          <w:szCs w:val="24"/>
          <w:shd w:val="clear" w:color="auto" w:fill="FFFFFF"/>
          <w:lang w:eastAsia="zh-CN"/>
        </w:rPr>
      </w:pPr>
    </w:p>
    <w:p w14:paraId="7E5614F6" w14:textId="77777777" w:rsidR="000600C5" w:rsidRPr="00D63E42" w:rsidRDefault="000600C5" w:rsidP="000600C5">
      <w:pPr>
        <w:pStyle w:val="ListParagraph"/>
        <w:numPr>
          <w:ilvl w:val="0"/>
          <w:numId w:val="31"/>
        </w:numPr>
        <w:jc w:val="both"/>
        <w:rPr>
          <w:color w:val="000000"/>
          <w:szCs w:val="24"/>
          <w:shd w:val="clear" w:color="auto" w:fill="FFFFFF"/>
          <w:lang w:eastAsia="zh-CN"/>
        </w:rPr>
      </w:pPr>
      <w:r w:rsidRPr="00D63E42">
        <w:rPr>
          <w:color w:val="000000"/>
          <w:szCs w:val="24"/>
          <w:shd w:val="clear" w:color="auto" w:fill="FFFFFF"/>
          <w:lang w:eastAsia="zh-CN"/>
        </w:rPr>
        <w:t xml:space="preserve">Pair </w:t>
      </w:r>
      <w:r>
        <w:rPr>
          <w:color w:val="000000"/>
          <w:szCs w:val="24"/>
          <w:shd w:val="clear" w:color="auto" w:fill="FFFFFF"/>
          <w:lang w:eastAsia="zh-CN"/>
        </w:rPr>
        <w:t>the haptic handheld controller with the mobile device</w:t>
      </w:r>
    </w:p>
    <w:p w14:paraId="476F2DA2" w14:textId="77777777" w:rsidR="000600C5" w:rsidRDefault="000600C5" w:rsidP="000600C5">
      <w:pPr>
        <w:pStyle w:val="ListParagraph"/>
        <w:numPr>
          <w:ilvl w:val="0"/>
          <w:numId w:val="34"/>
        </w:numPr>
        <w:jc w:val="both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T</w:t>
      </w:r>
      <w:r>
        <w:rPr>
          <w:rFonts w:hint="eastAsia"/>
          <w:color w:val="000000"/>
          <w:szCs w:val="24"/>
          <w:shd w:val="clear" w:color="auto" w:fill="FFFFFF"/>
          <w:lang w:eastAsia="zh-CN"/>
        </w:rPr>
        <w:t>urn</w:t>
      </w:r>
      <w:r>
        <w:rPr>
          <w:color w:val="000000"/>
          <w:szCs w:val="24"/>
          <w:shd w:val="clear" w:color="auto" w:fill="FFFFFF"/>
          <w:lang w:eastAsia="zh-CN"/>
        </w:rPr>
        <w:t xml:space="preserve"> on the Bluetooth setting on your iPhone.</w:t>
      </w:r>
    </w:p>
    <w:p w14:paraId="0F367AE5" w14:textId="77777777" w:rsidR="000600C5" w:rsidRDefault="000600C5" w:rsidP="000600C5">
      <w:pPr>
        <w:pStyle w:val="ListParagraph"/>
        <w:numPr>
          <w:ilvl w:val="0"/>
          <w:numId w:val="34"/>
        </w:numPr>
        <w:jc w:val="both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Open the mobile VR app. It will scan through the available haptic handheld devices in the current environment and automatically pair with the one with the strongest connection.</w:t>
      </w:r>
    </w:p>
    <w:p w14:paraId="38154AE7" w14:textId="77777777" w:rsidR="000600C5" w:rsidRDefault="000600C5" w:rsidP="000600C5">
      <w:pPr>
        <w:pStyle w:val="ListParagraph"/>
        <w:ind w:left="1440"/>
        <w:jc w:val="both"/>
        <w:rPr>
          <w:color w:val="000000"/>
          <w:szCs w:val="24"/>
          <w:shd w:val="clear" w:color="auto" w:fill="FFFFFF"/>
          <w:lang w:eastAsia="zh-CN"/>
        </w:rPr>
      </w:pPr>
    </w:p>
    <w:p w14:paraId="23E76419" w14:textId="318E8880" w:rsidR="000600C5" w:rsidRDefault="00D41DDF" w:rsidP="000600C5">
      <w:pPr>
        <w:pStyle w:val="ListParagraph"/>
        <w:numPr>
          <w:ilvl w:val="0"/>
          <w:numId w:val="31"/>
        </w:numPr>
        <w:jc w:val="both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Start the VR experience</w:t>
      </w:r>
    </w:p>
    <w:p w14:paraId="23C41560" w14:textId="29588CC9" w:rsidR="00D41DDF" w:rsidRDefault="00D41DDF" w:rsidP="00D41DDF">
      <w:pPr>
        <w:pStyle w:val="ListParagraph"/>
        <w:numPr>
          <w:ilvl w:val="0"/>
          <w:numId w:val="33"/>
        </w:numPr>
        <w:jc w:val="both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 xml:space="preserve">Place the app in the landscape orientation when the app is opened. Insert your mobile device into a VR headset. </w:t>
      </w:r>
    </w:p>
    <w:p w14:paraId="451DBDDB" w14:textId="63892F3E" w:rsidR="00D41DDF" w:rsidRDefault="00D41DDF" w:rsidP="00D41DDF">
      <w:pPr>
        <w:pStyle w:val="ListParagraph"/>
        <w:numPr>
          <w:ilvl w:val="0"/>
          <w:numId w:val="33"/>
        </w:numPr>
        <w:jc w:val="both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Turn on the haptic handheld devic</w:t>
      </w:r>
      <w:r w:rsidR="00510A20">
        <w:rPr>
          <w:color w:val="000000"/>
          <w:szCs w:val="24"/>
          <w:shd w:val="clear" w:color="auto" w:fill="FFFFFF"/>
          <w:lang w:eastAsia="zh-CN"/>
        </w:rPr>
        <w:t>e and wear on the headset.</w:t>
      </w:r>
    </w:p>
    <w:p w14:paraId="4220BBD6" w14:textId="492C0C5A" w:rsidR="00D41DDF" w:rsidRPr="00D41DDF" w:rsidRDefault="00D41DDF" w:rsidP="00D41DDF">
      <w:pPr>
        <w:pStyle w:val="ListParagraph"/>
        <w:numPr>
          <w:ilvl w:val="0"/>
          <w:numId w:val="33"/>
        </w:numPr>
        <w:jc w:val="both"/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 xml:space="preserve">Swing the </w:t>
      </w:r>
      <w:r w:rsidR="00A436F5">
        <w:rPr>
          <w:color w:val="000000"/>
          <w:szCs w:val="24"/>
          <w:shd w:val="clear" w:color="auto" w:fill="FFFFFF"/>
          <w:lang w:eastAsia="zh-CN"/>
        </w:rPr>
        <w:t xml:space="preserve">haptic controller toward a digital object. The device should provide vibration and frictional feedback when </w:t>
      </w:r>
      <w:r w:rsidR="009823F2">
        <w:rPr>
          <w:color w:val="000000"/>
          <w:szCs w:val="24"/>
          <w:shd w:val="clear" w:color="auto" w:fill="FFFFFF"/>
          <w:lang w:eastAsia="zh-CN"/>
        </w:rPr>
        <w:t>the user draws contacts with virtual items.</w:t>
      </w:r>
    </w:p>
    <w:p w14:paraId="4C87FD49" w14:textId="77777777" w:rsidR="00D41DDF" w:rsidRPr="00D41DDF" w:rsidRDefault="00D41DDF" w:rsidP="00D41DDF">
      <w:pPr>
        <w:jc w:val="both"/>
        <w:rPr>
          <w:color w:val="000000"/>
          <w:szCs w:val="24"/>
          <w:shd w:val="clear" w:color="auto" w:fill="FFFFFF"/>
          <w:lang w:eastAsia="zh-CN"/>
        </w:rPr>
      </w:pPr>
    </w:p>
    <w:p w14:paraId="76AF1F83" w14:textId="40CF84AC" w:rsidR="00C76F59" w:rsidRPr="009C3463" w:rsidRDefault="008E27EC" w:rsidP="009C3463">
      <w:pPr>
        <w:pStyle w:val="ListParagraph"/>
        <w:numPr>
          <w:ilvl w:val="0"/>
          <w:numId w:val="31"/>
        </w:numPr>
        <w:rPr>
          <w:color w:val="000000"/>
          <w:szCs w:val="24"/>
          <w:shd w:val="clear" w:color="auto" w:fill="FFFFFF"/>
          <w:lang w:eastAsia="zh-CN"/>
        </w:rPr>
      </w:pPr>
      <w:r w:rsidRPr="009C3463">
        <w:rPr>
          <w:color w:val="000000"/>
          <w:szCs w:val="24"/>
          <w:shd w:val="clear" w:color="auto" w:fill="FFFFFF"/>
          <w:lang w:eastAsia="zh-CN"/>
        </w:rPr>
        <w:t>Change</w:t>
      </w:r>
      <w:r w:rsidR="00C76F59" w:rsidRPr="009C3463">
        <w:rPr>
          <w:color w:val="000000"/>
          <w:szCs w:val="24"/>
          <w:shd w:val="clear" w:color="auto" w:fill="FFFFFF"/>
          <w:lang w:eastAsia="zh-CN"/>
        </w:rPr>
        <w:t xml:space="preserve"> the scene.</w:t>
      </w:r>
    </w:p>
    <w:p w14:paraId="6392FF06" w14:textId="4F5C17AC" w:rsidR="008E27EC" w:rsidRPr="00436B04" w:rsidRDefault="007769E7" w:rsidP="008E27EC">
      <w:pPr>
        <w:pStyle w:val="ListParagraph"/>
        <w:numPr>
          <w:ilvl w:val="0"/>
          <w:numId w:val="21"/>
        </w:numPr>
        <w:rPr>
          <w:color w:val="000000"/>
          <w:szCs w:val="24"/>
          <w:shd w:val="clear" w:color="auto" w:fill="FFFFFF"/>
          <w:lang w:eastAsia="zh-CN"/>
        </w:rPr>
      </w:pPr>
      <w:r>
        <w:rPr>
          <w:color w:val="000000"/>
          <w:szCs w:val="24"/>
          <w:shd w:val="clear" w:color="auto" w:fill="FFFFFF"/>
          <w:lang w:eastAsia="zh-CN"/>
        </w:rPr>
        <w:t>Press the membrane buttons on the handheld device or the GUI switch buttons on the VR app to manipulate the scenarios.</w:t>
      </w:r>
    </w:p>
    <w:p w14:paraId="142F53D0" w14:textId="77777777" w:rsidR="00C76F59" w:rsidRDefault="00C76F59" w:rsidP="00C76F59">
      <w:pPr>
        <w:ind w:left="720"/>
        <w:rPr>
          <w:color w:val="000000"/>
          <w:szCs w:val="24"/>
          <w:shd w:val="clear" w:color="auto" w:fill="FFFFFF"/>
          <w:lang w:eastAsia="zh-CN"/>
        </w:rPr>
      </w:pPr>
    </w:p>
    <w:p w14:paraId="2C5E6246" w14:textId="77777777" w:rsidR="00C466E6" w:rsidRPr="00C466E6" w:rsidRDefault="00C466E6" w:rsidP="00C466E6">
      <w:pPr>
        <w:pStyle w:val="Title"/>
        <w:jc w:val="left"/>
        <w:rPr>
          <w:b w:val="0"/>
          <w:i/>
          <w:color w:val="FF0000"/>
          <w:sz w:val="24"/>
        </w:rPr>
      </w:pPr>
    </w:p>
    <w:p w14:paraId="6B9B4DF6" w14:textId="77777777" w:rsidR="00436B04" w:rsidRDefault="00436B04">
      <w:pPr>
        <w:rPr>
          <w:b/>
        </w:rPr>
      </w:pPr>
      <w:r>
        <w:br w:type="page"/>
      </w:r>
    </w:p>
    <w:p w14:paraId="57EAA567" w14:textId="07232DA9" w:rsidR="00762CDE" w:rsidRPr="00FA4859" w:rsidRDefault="00CC0FDC" w:rsidP="005A1E31">
      <w:pPr>
        <w:pStyle w:val="Title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lastRenderedPageBreak/>
        <w:t>Troubleshooting Instructions</w:t>
      </w:r>
    </w:p>
    <w:p w14:paraId="5FD85501" w14:textId="77777777" w:rsidR="00762CDE" w:rsidRDefault="00762CDE" w:rsidP="005A1E31">
      <w:pPr>
        <w:pStyle w:val="Title"/>
        <w:jc w:val="left"/>
        <w:rPr>
          <w:sz w:val="24"/>
          <w:lang w:eastAsia="zh-CN"/>
        </w:rPr>
      </w:pPr>
    </w:p>
    <w:p w14:paraId="500B3660" w14:textId="13865E58" w:rsidR="00C06B9C" w:rsidRPr="00FA4859" w:rsidRDefault="00DC1071" w:rsidP="005A1E31">
      <w:pPr>
        <w:pStyle w:val="Title"/>
        <w:numPr>
          <w:ilvl w:val="0"/>
          <w:numId w:val="23"/>
        </w:numPr>
        <w:jc w:val="left"/>
        <w:rPr>
          <w:sz w:val="24"/>
        </w:rPr>
      </w:pPr>
      <w:r>
        <w:rPr>
          <w:sz w:val="24"/>
        </w:rPr>
        <w:t>Device not found</w:t>
      </w:r>
    </w:p>
    <w:p w14:paraId="53B79565" w14:textId="77777777" w:rsidR="00DC1071" w:rsidRDefault="00DC1071" w:rsidP="00DC1071">
      <w:pPr>
        <w:rPr>
          <w:b/>
        </w:rPr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4958"/>
        <w:gridCol w:w="4958"/>
      </w:tblGrid>
      <w:tr w:rsidR="000911F9" w:rsidRPr="00D01DDF" w14:paraId="6627A306" w14:textId="77777777" w:rsidTr="000911F9">
        <w:trPr>
          <w:trHeight w:val="832"/>
        </w:trPr>
        <w:tc>
          <w:tcPr>
            <w:tcW w:w="4958" w:type="dxa"/>
          </w:tcPr>
          <w:p w14:paraId="5B98CFEF" w14:textId="0759B833" w:rsidR="000911F9" w:rsidRPr="00D01DDF" w:rsidRDefault="0081029C" w:rsidP="00DC1071">
            <w:pPr>
              <w:rPr>
                <w:b/>
              </w:rPr>
            </w:pPr>
            <w:r w:rsidRPr="00D01DDF">
              <w:rPr>
                <w:b/>
                <w:color w:val="000000"/>
                <w:szCs w:val="24"/>
                <w:shd w:val="clear" w:color="auto" w:fill="FFFFFF"/>
                <w:lang w:eastAsia="zh-CN"/>
              </w:rPr>
              <w:t>Possible C</w:t>
            </w:r>
            <w:r w:rsidR="000911F9" w:rsidRPr="00D01DDF">
              <w:rPr>
                <w:b/>
                <w:color w:val="000000"/>
                <w:szCs w:val="24"/>
                <w:shd w:val="clear" w:color="auto" w:fill="FFFFFF"/>
                <w:lang w:eastAsia="zh-CN"/>
              </w:rPr>
              <w:t>auses</w:t>
            </w:r>
          </w:p>
        </w:tc>
        <w:tc>
          <w:tcPr>
            <w:tcW w:w="4958" w:type="dxa"/>
          </w:tcPr>
          <w:p w14:paraId="106DFA4A" w14:textId="67B5E9F9" w:rsidR="000911F9" w:rsidRPr="00D01DDF" w:rsidRDefault="000911F9" w:rsidP="00DC1071">
            <w:pPr>
              <w:rPr>
                <w:b/>
              </w:rPr>
            </w:pPr>
            <w:r w:rsidRPr="00D01DDF">
              <w:rPr>
                <w:b/>
                <w:color w:val="000000"/>
                <w:szCs w:val="24"/>
                <w:shd w:val="clear" w:color="auto" w:fill="FFFFFF"/>
                <w:lang w:eastAsia="zh-CN"/>
              </w:rPr>
              <w:t>Solution</w:t>
            </w:r>
          </w:p>
        </w:tc>
      </w:tr>
      <w:tr w:rsidR="000911F9" w14:paraId="1C770B72" w14:textId="77777777" w:rsidTr="000911F9">
        <w:trPr>
          <w:trHeight w:val="876"/>
        </w:trPr>
        <w:tc>
          <w:tcPr>
            <w:tcW w:w="4958" w:type="dxa"/>
          </w:tcPr>
          <w:p w14:paraId="19A61B96" w14:textId="4EBC539A" w:rsidR="000911F9" w:rsidRDefault="00D01DDF" w:rsidP="000304CE">
            <w:pPr>
              <w:rPr>
                <w:b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The device is running out of battery</w:t>
            </w:r>
            <w:r w:rsidR="000304CE">
              <w:rPr>
                <w:color w:val="000000"/>
                <w:szCs w:val="24"/>
                <w:shd w:val="clear" w:color="auto" w:fill="FFFFFF"/>
                <w:lang w:eastAsia="zh-CN"/>
              </w:rPr>
              <w:t>.</w:t>
            </w:r>
          </w:p>
        </w:tc>
        <w:tc>
          <w:tcPr>
            <w:tcW w:w="4958" w:type="dxa"/>
          </w:tcPr>
          <w:p w14:paraId="147D0D61" w14:textId="20EF51C6" w:rsidR="000911F9" w:rsidRPr="00D01DDF" w:rsidRDefault="000911F9" w:rsidP="00DC1071">
            <w:pPr>
              <w:rPr>
                <w:color w:val="000000"/>
                <w:szCs w:val="24"/>
                <w:shd w:val="clear" w:color="auto" w:fill="FFFFFF"/>
                <w:lang w:eastAsia="zh-CN"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Change the battery</w:t>
            </w:r>
            <w:r w:rsidR="00D01DDF">
              <w:rPr>
                <w:color w:val="000000"/>
                <w:szCs w:val="24"/>
                <w:shd w:val="clear" w:color="auto" w:fill="FFFFFF"/>
                <w:lang w:eastAsia="zh-CN"/>
              </w:rPr>
              <w:t>. S</w:t>
            </w:r>
            <w:r>
              <w:rPr>
                <w:color w:val="000000"/>
                <w:szCs w:val="24"/>
                <w:shd w:val="clear" w:color="auto" w:fill="FFFFFF"/>
                <w:lang w:eastAsia="zh-CN"/>
              </w:rPr>
              <w:t xml:space="preserve">ee </w:t>
            </w:r>
            <w:r w:rsidR="00D01DDF">
              <w:rPr>
                <w:color w:val="000000"/>
                <w:szCs w:val="24"/>
                <w:shd w:val="clear" w:color="auto" w:fill="FFFFFF"/>
                <w:lang w:eastAsia="zh-CN"/>
              </w:rPr>
              <w:t xml:space="preserve">the </w:t>
            </w:r>
            <w:r>
              <w:rPr>
                <w:color w:val="000000"/>
                <w:szCs w:val="24"/>
                <w:shd w:val="clear" w:color="auto" w:fill="FFFFFF"/>
                <w:lang w:eastAsia="zh-CN"/>
              </w:rPr>
              <w:t>instruction above.</w:t>
            </w:r>
          </w:p>
        </w:tc>
      </w:tr>
      <w:tr w:rsidR="000911F9" w14:paraId="2ABEDAFA" w14:textId="77777777" w:rsidTr="000911F9">
        <w:trPr>
          <w:trHeight w:val="876"/>
        </w:trPr>
        <w:tc>
          <w:tcPr>
            <w:tcW w:w="4958" w:type="dxa"/>
          </w:tcPr>
          <w:p w14:paraId="1DFED9A6" w14:textId="35DD312A" w:rsidR="000911F9" w:rsidRDefault="000911F9" w:rsidP="00DC1071">
            <w:pPr>
              <w:rPr>
                <w:b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Bluetooth connection failed.</w:t>
            </w:r>
          </w:p>
        </w:tc>
        <w:tc>
          <w:tcPr>
            <w:tcW w:w="4958" w:type="dxa"/>
          </w:tcPr>
          <w:p w14:paraId="35D63F26" w14:textId="77777777" w:rsidR="000911F9" w:rsidRPr="000911F9" w:rsidRDefault="000911F9" w:rsidP="000911F9">
            <w:pPr>
              <w:rPr>
                <w:color w:val="000000"/>
                <w:szCs w:val="24"/>
                <w:shd w:val="clear" w:color="auto" w:fill="FFFFFF"/>
                <w:lang w:eastAsia="zh-CN"/>
              </w:rPr>
            </w:pPr>
            <w:r w:rsidRPr="000911F9">
              <w:rPr>
                <w:color w:val="000000"/>
                <w:szCs w:val="24"/>
                <w:shd w:val="clear" w:color="auto" w:fill="FFFFFF"/>
                <w:lang w:eastAsia="zh-CN"/>
              </w:rPr>
              <w:t>Restart haptic devices and reconnect the Bluetooth.</w:t>
            </w:r>
          </w:p>
          <w:p w14:paraId="54F088D9" w14:textId="77777777" w:rsidR="000911F9" w:rsidRDefault="000911F9" w:rsidP="00DC1071">
            <w:pPr>
              <w:rPr>
                <w:b/>
              </w:rPr>
            </w:pPr>
          </w:p>
        </w:tc>
      </w:tr>
      <w:tr w:rsidR="00B963E5" w14:paraId="1CA08B5F" w14:textId="77777777" w:rsidTr="000911F9">
        <w:trPr>
          <w:trHeight w:val="876"/>
        </w:trPr>
        <w:tc>
          <w:tcPr>
            <w:tcW w:w="4958" w:type="dxa"/>
          </w:tcPr>
          <w:p w14:paraId="228B0750" w14:textId="3FC6C3DA" w:rsidR="00B963E5" w:rsidRDefault="00B963E5" w:rsidP="00DC1071">
            <w:pPr>
              <w:rPr>
                <w:color w:val="000000"/>
                <w:szCs w:val="24"/>
                <w:shd w:val="clear" w:color="auto" w:fill="FFFFFF"/>
                <w:lang w:eastAsia="zh-CN"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If none of the above solve this issue</w:t>
            </w:r>
          </w:p>
        </w:tc>
        <w:tc>
          <w:tcPr>
            <w:tcW w:w="4958" w:type="dxa"/>
          </w:tcPr>
          <w:p w14:paraId="75583151" w14:textId="5CE645E5" w:rsidR="00B963E5" w:rsidRPr="000911F9" w:rsidRDefault="00B963E5" w:rsidP="00B963E5">
            <w:pPr>
              <w:rPr>
                <w:color w:val="000000"/>
                <w:szCs w:val="24"/>
                <w:shd w:val="clear" w:color="auto" w:fill="FFFFFF"/>
                <w:lang w:eastAsia="zh-CN"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Contact our support team through email.</w:t>
            </w:r>
          </w:p>
          <w:p w14:paraId="4AA45011" w14:textId="77777777" w:rsidR="00B963E5" w:rsidRPr="000911F9" w:rsidRDefault="00B963E5" w:rsidP="000911F9">
            <w:pPr>
              <w:rPr>
                <w:color w:val="000000"/>
                <w:szCs w:val="24"/>
                <w:shd w:val="clear" w:color="auto" w:fill="FFFFFF"/>
                <w:lang w:eastAsia="zh-CN"/>
              </w:rPr>
            </w:pPr>
          </w:p>
        </w:tc>
      </w:tr>
    </w:tbl>
    <w:p w14:paraId="5092F346" w14:textId="77777777" w:rsidR="000911F9" w:rsidRDefault="000911F9" w:rsidP="00DC1071">
      <w:pPr>
        <w:rPr>
          <w:b/>
        </w:rPr>
      </w:pPr>
    </w:p>
    <w:p w14:paraId="24DDFF08" w14:textId="738D9E0F" w:rsidR="00FA4859" w:rsidRDefault="00FA4859" w:rsidP="00D706AF">
      <w:pPr>
        <w:jc w:val="center"/>
        <w:rPr>
          <w:b/>
        </w:rPr>
      </w:pPr>
      <w:r>
        <w:rPr>
          <w:noProof/>
        </w:rPr>
        <w:drawing>
          <wp:inline distT="0" distB="0" distL="0" distR="0" wp14:anchorId="1AF5A295" wp14:editId="76A5D17B">
            <wp:extent cx="5080635" cy="2859355"/>
            <wp:effectExtent l="0" t="0" r="0" b="0"/>
            <wp:docPr id="4" name="Picture 4" descr="device_notfou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ice_notfound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15" cy="28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4EAE" w14:textId="77777777" w:rsidR="00B963E5" w:rsidRDefault="00B963E5" w:rsidP="00DC1071">
      <w:pPr>
        <w:rPr>
          <w:b/>
        </w:rPr>
      </w:pPr>
    </w:p>
    <w:p w14:paraId="006CCED3" w14:textId="77777777" w:rsidR="00FA4859" w:rsidRDefault="00FA4859" w:rsidP="00DC1071">
      <w:pPr>
        <w:rPr>
          <w:b/>
        </w:rPr>
      </w:pPr>
    </w:p>
    <w:p w14:paraId="68DFAD4E" w14:textId="1F0045E7" w:rsidR="00C06B9C" w:rsidRDefault="00B963E5" w:rsidP="00B963E5">
      <w:pPr>
        <w:pStyle w:val="Title"/>
        <w:numPr>
          <w:ilvl w:val="0"/>
          <w:numId w:val="23"/>
        </w:numPr>
        <w:jc w:val="left"/>
        <w:rPr>
          <w:sz w:val="24"/>
        </w:rPr>
      </w:pPr>
      <w:r>
        <w:rPr>
          <w:sz w:val="24"/>
        </w:rPr>
        <w:t xml:space="preserve">The APP is not running. 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4958"/>
        <w:gridCol w:w="4958"/>
      </w:tblGrid>
      <w:tr w:rsidR="00B963E5" w:rsidRPr="00D706AF" w14:paraId="430B7DE6" w14:textId="77777777" w:rsidTr="00C50B24">
        <w:trPr>
          <w:trHeight w:val="832"/>
        </w:trPr>
        <w:tc>
          <w:tcPr>
            <w:tcW w:w="4958" w:type="dxa"/>
          </w:tcPr>
          <w:p w14:paraId="3EB76034" w14:textId="2A4CB7B0" w:rsidR="00B963E5" w:rsidRPr="00D706AF" w:rsidRDefault="0081029C" w:rsidP="00C50B24">
            <w:pPr>
              <w:rPr>
                <w:b/>
              </w:rPr>
            </w:pPr>
            <w:r w:rsidRPr="00D706AF">
              <w:rPr>
                <w:b/>
                <w:color w:val="000000"/>
                <w:szCs w:val="24"/>
                <w:shd w:val="clear" w:color="auto" w:fill="FFFFFF"/>
                <w:lang w:eastAsia="zh-CN"/>
              </w:rPr>
              <w:t>Possible C</w:t>
            </w:r>
            <w:r w:rsidR="00B963E5" w:rsidRPr="00D706AF">
              <w:rPr>
                <w:b/>
                <w:color w:val="000000"/>
                <w:szCs w:val="24"/>
                <w:shd w:val="clear" w:color="auto" w:fill="FFFFFF"/>
                <w:lang w:eastAsia="zh-CN"/>
              </w:rPr>
              <w:t>auses</w:t>
            </w:r>
          </w:p>
        </w:tc>
        <w:tc>
          <w:tcPr>
            <w:tcW w:w="4958" w:type="dxa"/>
          </w:tcPr>
          <w:p w14:paraId="1BF28CAD" w14:textId="77777777" w:rsidR="00B963E5" w:rsidRPr="00D706AF" w:rsidRDefault="00B963E5" w:rsidP="00C50B24">
            <w:pPr>
              <w:rPr>
                <w:b/>
              </w:rPr>
            </w:pPr>
            <w:r w:rsidRPr="00D706AF">
              <w:rPr>
                <w:b/>
                <w:color w:val="000000"/>
                <w:szCs w:val="24"/>
                <w:shd w:val="clear" w:color="auto" w:fill="FFFFFF"/>
                <w:lang w:eastAsia="zh-CN"/>
              </w:rPr>
              <w:t>Solution</w:t>
            </w:r>
          </w:p>
        </w:tc>
      </w:tr>
      <w:tr w:rsidR="00B963E5" w14:paraId="4033157B" w14:textId="77777777" w:rsidTr="00C50B24">
        <w:trPr>
          <w:trHeight w:val="876"/>
        </w:trPr>
        <w:tc>
          <w:tcPr>
            <w:tcW w:w="4958" w:type="dxa"/>
          </w:tcPr>
          <w:p w14:paraId="2AE9AB1C" w14:textId="40B2ED2F" w:rsidR="00B963E5" w:rsidRDefault="00D706AF" w:rsidP="00C50B24">
            <w:pPr>
              <w:rPr>
                <w:b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iOS</w:t>
            </w:r>
            <w:r w:rsidR="00B963E5">
              <w:rPr>
                <w:color w:val="000000"/>
                <w:szCs w:val="24"/>
                <w:shd w:val="clear" w:color="auto" w:fill="FFFFFF"/>
                <w:lang w:eastAsia="zh-CN"/>
              </w:rPr>
              <w:t xml:space="preserve"> kill</w:t>
            </w:r>
            <w:r>
              <w:rPr>
                <w:color w:val="000000"/>
                <w:szCs w:val="24"/>
                <w:shd w:val="clear" w:color="auto" w:fill="FFFFFF"/>
                <w:lang w:eastAsia="zh-CN"/>
              </w:rPr>
              <w:t>s</w:t>
            </w:r>
            <w:r w:rsidR="00B963E5">
              <w:rPr>
                <w:color w:val="000000"/>
                <w:szCs w:val="24"/>
                <w:shd w:val="clear" w:color="auto" w:fill="FFFFFF"/>
                <w:lang w:eastAsia="zh-CN"/>
              </w:rPr>
              <w:t xml:space="preserve"> the app if the memory is full</w:t>
            </w:r>
          </w:p>
        </w:tc>
        <w:tc>
          <w:tcPr>
            <w:tcW w:w="4958" w:type="dxa"/>
          </w:tcPr>
          <w:p w14:paraId="615620BE" w14:textId="5C111D5F" w:rsidR="00B963E5" w:rsidRDefault="00B963E5" w:rsidP="0081029C">
            <w:pPr>
              <w:rPr>
                <w:b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Close other APP that is running and re</w:t>
            </w:r>
            <w:r w:rsidR="0081029C">
              <w:rPr>
                <w:color w:val="000000"/>
                <w:szCs w:val="24"/>
                <w:shd w:val="clear" w:color="auto" w:fill="FFFFFF"/>
                <w:lang w:eastAsia="zh-CN"/>
              </w:rPr>
              <w:t>boot</w:t>
            </w:r>
            <w:r>
              <w:rPr>
                <w:color w:val="000000"/>
                <w:szCs w:val="24"/>
                <w:shd w:val="clear" w:color="auto" w:fill="FFFFFF"/>
                <w:lang w:eastAsia="zh-CN"/>
              </w:rPr>
              <w:t xml:space="preserve"> your phone to clear the memory usage</w:t>
            </w:r>
          </w:p>
        </w:tc>
      </w:tr>
      <w:tr w:rsidR="00B963E5" w14:paraId="0208439B" w14:textId="77777777" w:rsidTr="00C50B24">
        <w:trPr>
          <w:trHeight w:val="876"/>
        </w:trPr>
        <w:tc>
          <w:tcPr>
            <w:tcW w:w="4958" w:type="dxa"/>
          </w:tcPr>
          <w:p w14:paraId="02CBDE36" w14:textId="7530E832" w:rsidR="00B963E5" w:rsidRDefault="00B963E5" w:rsidP="00C50B24">
            <w:pPr>
              <w:rPr>
                <w:b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If none of the above solve this issue</w:t>
            </w:r>
          </w:p>
        </w:tc>
        <w:tc>
          <w:tcPr>
            <w:tcW w:w="4958" w:type="dxa"/>
          </w:tcPr>
          <w:p w14:paraId="788A9B59" w14:textId="5B0F4A4C" w:rsidR="00B963E5" w:rsidRPr="000911F9" w:rsidRDefault="00D706AF" w:rsidP="00C50B24">
            <w:pPr>
              <w:rPr>
                <w:color w:val="000000"/>
                <w:szCs w:val="24"/>
                <w:shd w:val="clear" w:color="auto" w:fill="FFFFFF"/>
                <w:lang w:eastAsia="zh-CN"/>
              </w:rPr>
            </w:pPr>
            <w:r>
              <w:rPr>
                <w:color w:val="000000"/>
                <w:szCs w:val="24"/>
                <w:shd w:val="clear" w:color="auto" w:fill="FFFFFF"/>
                <w:lang w:eastAsia="zh-CN"/>
              </w:rPr>
              <w:t>Try re-deploy the app or c</w:t>
            </w:r>
            <w:r w:rsidR="00B963E5">
              <w:rPr>
                <w:color w:val="000000"/>
                <w:szCs w:val="24"/>
                <w:shd w:val="clear" w:color="auto" w:fill="FFFFFF"/>
                <w:lang w:eastAsia="zh-CN"/>
              </w:rPr>
              <w:t>ontact</w:t>
            </w:r>
            <w:r>
              <w:rPr>
                <w:color w:val="000000"/>
                <w:szCs w:val="24"/>
                <w:shd w:val="clear" w:color="auto" w:fill="FFFFFF"/>
                <w:lang w:eastAsia="zh-CN"/>
              </w:rPr>
              <w:t xml:space="preserve"> our support team through email</w:t>
            </w:r>
          </w:p>
          <w:p w14:paraId="60C85F98" w14:textId="77777777" w:rsidR="00B963E5" w:rsidRDefault="00B963E5" w:rsidP="00C50B24">
            <w:pPr>
              <w:rPr>
                <w:b/>
              </w:rPr>
            </w:pPr>
          </w:p>
        </w:tc>
      </w:tr>
    </w:tbl>
    <w:p w14:paraId="1F2738B6" w14:textId="77777777" w:rsidR="00B963E5" w:rsidRDefault="00B963E5" w:rsidP="00B963E5">
      <w:pPr>
        <w:pStyle w:val="Title"/>
        <w:jc w:val="left"/>
        <w:rPr>
          <w:sz w:val="24"/>
        </w:rPr>
      </w:pPr>
    </w:p>
    <w:sectPr w:rsidR="00B963E5" w:rsidSect="00C06B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152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EEFC9" w14:textId="77777777" w:rsidR="00A436F5" w:rsidRDefault="00A436F5">
      <w:r>
        <w:separator/>
      </w:r>
    </w:p>
  </w:endnote>
  <w:endnote w:type="continuationSeparator" w:id="0">
    <w:p w14:paraId="6495199B" w14:textId="77777777" w:rsidR="00A436F5" w:rsidRDefault="00A4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F2677" w14:textId="77777777" w:rsidR="00A436F5" w:rsidRDefault="00A43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D624B" w14:textId="77777777" w:rsidR="00A436F5" w:rsidRDefault="00A436F5">
    <w:pPr>
      <w:pStyle w:val="Footer"/>
    </w:pPr>
  </w:p>
  <w:p w14:paraId="40B09DD4" w14:textId="3404396A" w:rsidR="00A436F5" w:rsidRDefault="00A436F5">
    <w:pPr>
      <w:pStyle w:val="Footer"/>
      <w:tabs>
        <w:tab w:val="clear" w:pos="4320"/>
        <w:tab w:val="center" w:pos="4680"/>
      </w:tabs>
    </w:pPr>
    <w:hyperlink r:id="rId1" w:history="1">
      <w:r w:rsidRPr="00F77BD4">
        <w:rPr>
          <w:rStyle w:val="Hyperlink"/>
        </w:rPr>
        <w:t>https://engineering.purdue.edu/ece477</w:t>
      </w:r>
    </w:hyperlink>
    <w:r>
      <w:t xml:space="preserve"> 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97C2A">
      <w:rPr>
        <w:noProof/>
      </w:rPr>
      <w:t>4</w:t>
    </w:r>
    <w:r>
      <w:fldChar w:fldCharType="end"/>
    </w:r>
    <w:r>
      <w:t xml:space="preserve"> of </w:t>
    </w:r>
    <w:fldSimple w:instr=" NUMPAGES   \* MERGEFORMAT ">
      <w:r w:rsidR="00D97C2A"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85E7" w14:textId="77777777" w:rsidR="00A436F5" w:rsidRDefault="00A43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08972" w14:textId="77777777" w:rsidR="00A436F5" w:rsidRDefault="00A436F5">
      <w:r>
        <w:separator/>
      </w:r>
    </w:p>
  </w:footnote>
  <w:footnote w:type="continuationSeparator" w:id="0">
    <w:p w14:paraId="6A65C4AB" w14:textId="77777777" w:rsidR="00A436F5" w:rsidRDefault="00A43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1541F" w14:textId="77777777" w:rsidR="00A436F5" w:rsidRDefault="00A43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96FBD" w14:textId="67D8340E" w:rsidR="00A436F5" w:rsidRPr="003C234A" w:rsidRDefault="00A436F5" w:rsidP="00FA5AB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ECE 477: </w:t>
    </w:r>
    <w:r w:rsidRPr="003C234A">
      <w:t>Digital Systems Senior Design</w:t>
    </w:r>
    <w:r>
      <w:tab/>
    </w:r>
    <w:r>
      <w:tab/>
      <w:t xml:space="preserve">Last Modified: </w:t>
    </w:r>
    <w:r>
      <w:fldChar w:fldCharType="begin"/>
    </w:r>
    <w:r>
      <w:instrText xml:space="preserve"> SAVEDATE  \@ "MM-dd-yyyy"  \* MERGEFORMAT </w:instrText>
    </w:r>
    <w:r>
      <w:fldChar w:fldCharType="separate"/>
    </w:r>
    <w:r>
      <w:rPr>
        <w:noProof/>
      </w:rPr>
      <w:t>11-16-2017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6873F" w14:textId="77777777" w:rsidR="00A436F5" w:rsidRDefault="00A43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6D1"/>
    <w:multiLevelType w:val="hybridMultilevel"/>
    <w:tmpl w:val="F394229C"/>
    <w:lvl w:ilvl="0" w:tplc="0FC0B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90DAE"/>
    <w:multiLevelType w:val="hybridMultilevel"/>
    <w:tmpl w:val="028E72EE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DFCAD40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340EF"/>
    <w:multiLevelType w:val="hybridMultilevel"/>
    <w:tmpl w:val="DB0E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96A9C"/>
    <w:multiLevelType w:val="hybridMultilevel"/>
    <w:tmpl w:val="5F4C477A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1368"/>
        </w:tabs>
        <w:ind w:left="1368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91AC7"/>
    <w:multiLevelType w:val="hybridMultilevel"/>
    <w:tmpl w:val="E7F43CFE"/>
    <w:lvl w:ilvl="0" w:tplc="0FC0B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324045"/>
    <w:multiLevelType w:val="hybridMultilevel"/>
    <w:tmpl w:val="389052EC"/>
    <w:lvl w:ilvl="0" w:tplc="A9247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7783B"/>
    <w:multiLevelType w:val="hybridMultilevel"/>
    <w:tmpl w:val="A65C82E6"/>
    <w:lvl w:ilvl="0" w:tplc="0FC0B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AF4B97"/>
    <w:multiLevelType w:val="hybridMultilevel"/>
    <w:tmpl w:val="5A7E2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C94D16"/>
    <w:multiLevelType w:val="multilevel"/>
    <w:tmpl w:val="37BC94F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4B3666C"/>
    <w:multiLevelType w:val="multilevel"/>
    <w:tmpl w:val="17CAE2F0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9377F"/>
    <w:multiLevelType w:val="hybridMultilevel"/>
    <w:tmpl w:val="389052EC"/>
    <w:lvl w:ilvl="0" w:tplc="A9247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311A4B"/>
    <w:multiLevelType w:val="hybridMultilevel"/>
    <w:tmpl w:val="17CAE2F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C63373"/>
    <w:multiLevelType w:val="hybridMultilevel"/>
    <w:tmpl w:val="3AA2ACEC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44A"/>
    <w:multiLevelType w:val="hybridMultilevel"/>
    <w:tmpl w:val="8A1C0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B773FA"/>
    <w:multiLevelType w:val="hybridMultilevel"/>
    <w:tmpl w:val="D2C09CD8"/>
    <w:lvl w:ilvl="0" w:tplc="0FC0B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563063"/>
    <w:multiLevelType w:val="hybridMultilevel"/>
    <w:tmpl w:val="389052EC"/>
    <w:lvl w:ilvl="0" w:tplc="A9247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2A3850"/>
    <w:multiLevelType w:val="hybridMultilevel"/>
    <w:tmpl w:val="26447A96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A60A4"/>
    <w:multiLevelType w:val="multilevel"/>
    <w:tmpl w:val="028E72EE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01909"/>
    <w:multiLevelType w:val="hybridMultilevel"/>
    <w:tmpl w:val="03CE680A"/>
    <w:lvl w:ilvl="0" w:tplc="CE203C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B55BBD"/>
    <w:multiLevelType w:val="hybridMultilevel"/>
    <w:tmpl w:val="77DE21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276EAF"/>
    <w:multiLevelType w:val="hybridMultilevel"/>
    <w:tmpl w:val="E1EA58A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095606"/>
    <w:multiLevelType w:val="multilevel"/>
    <w:tmpl w:val="3AA2ACEC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7F7C"/>
    <w:multiLevelType w:val="hybridMultilevel"/>
    <w:tmpl w:val="AEB612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F741C9"/>
    <w:multiLevelType w:val="hybridMultilevel"/>
    <w:tmpl w:val="10B43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97337B"/>
    <w:multiLevelType w:val="multilevel"/>
    <w:tmpl w:val="A4F83EA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D552A"/>
    <w:multiLevelType w:val="hybridMultilevel"/>
    <w:tmpl w:val="03CE680A"/>
    <w:lvl w:ilvl="0" w:tplc="CE203C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0A1936"/>
    <w:multiLevelType w:val="hybridMultilevel"/>
    <w:tmpl w:val="03CE680A"/>
    <w:lvl w:ilvl="0" w:tplc="CE203C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CB4C69"/>
    <w:multiLevelType w:val="hybridMultilevel"/>
    <w:tmpl w:val="28DCF18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5476B"/>
    <w:multiLevelType w:val="hybridMultilevel"/>
    <w:tmpl w:val="389052EC"/>
    <w:lvl w:ilvl="0" w:tplc="A92474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9504464"/>
    <w:multiLevelType w:val="multilevel"/>
    <w:tmpl w:val="5F4C477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A4F5A"/>
    <w:multiLevelType w:val="hybridMultilevel"/>
    <w:tmpl w:val="DC180B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33"/>
  </w:num>
  <w:num w:numId="3">
    <w:abstractNumId w:val="6"/>
  </w:num>
  <w:num w:numId="4">
    <w:abstractNumId w:val="15"/>
  </w:num>
  <w:num w:numId="5">
    <w:abstractNumId w:val="10"/>
  </w:num>
  <w:num w:numId="6">
    <w:abstractNumId w:val="36"/>
  </w:num>
  <w:num w:numId="7">
    <w:abstractNumId w:val="14"/>
  </w:num>
  <w:num w:numId="8">
    <w:abstractNumId w:val="28"/>
  </w:num>
  <w:num w:numId="9">
    <w:abstractNumId w:val="16"/>
  </w:num>
  <w:num w:numId="10">
    <w:abstractNumId w:val="12"/>
  </w:num>
  <w:num w:numId="11">
    <w:abstractNumId w:val="3"/>
  </w:num>
  <w:num w:numId="12">
    <w:abstractNumId w:val="34"/>
  </w:num>
  <w:num w:numId="13">
    <w:abstractNumId w:val="1"/>
  </w:num>
  <w:num w:numId="14">
    <w:abstractNumId w:val="25"/>
  </w:num>
  <w:num w:numId="15">
    <w:abstractNumId w:val="31"/>
  </w:num>
  <w:num w:numId="16">
    <w:abstractNumId w:val="21"/>
  </w:num>
  <w:num w:numId="17">
    <w:abstractNumId w:val="20"/>
  </w:num>
  <w:num w:numId="18">
    <w:abstractNumId w:val="11"/>
  </w:num>
  <w:num w:numId="19">
    <w:abstractNumId w:val="32"/>
  </w:num>
  <w:num w:numId="20">
    <w:abstractNumId w:val="29"/>
  </w:num>
  <w:num w:numId="21">
    <w:abstractNumId w:val="22"/>
  </w:num>
  <w:num w:numId="22">
    <w:abstractNumId w:val="13"/>
  </w:num>
  <w:num w:numId="23">
    <w:abstractNumId w:val="2"/>
  </w:num>
  <w:num w:numId="24">
    <w:abstractNumId w:val="19"/>
  </w:num>
  <w:num w:numId="25">
    <w:abstractNumId w:val="30"/>
  </w:num>
  <w:num w:numId="26">
    <w:abstractNumId w:val="5"/>
  </w:num>
  <w:num w:numId="27">
    <w:abstractNumId w:val="27"/>
  </w:num>
  <w:num w:numId="28">
    <w:abstractNumId w:val="23"/>
  </w:num>
  <w:num w:numId="29">
    <w:abstractNumId w:val="17"/>
  </w:num>
  <w:num w:numId="30">
    <w:abstractNumId w:val="35"/>
  </w:num>
  <w:num w:numId="31">
    <w:abstractNumId w:val="8"/>
  </w:num>
  <w:num w:numId="32">
    <w:abstractNumId w:val="4"/>
  </w:num>
  <w:num w:numId="33">
    <w:abstractNumId w:val="7"/>
  </w:num>
  <w:num w:numId="34">
    <w:abstractNumId w:val="18"/>
  </w:num>
  <w:num w:numId="35">
    <w:abstractNumId w:val="0"/>
  </w:num>
  <w:num w:numId="36">
    <w:abstractNumId w:val="2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F0"/>
    <w:rsid w:val="000304CE"/>
    <w:rsid w:val="0004692D"/>
    <w:rsid w:val="00051D7B"/>
    <w:rsid w:val="0005732A"/>
    <w:rsid w:val="000600C5"/>
    <w:rsid w:val="000708E7"/>
    <w:rsid w:val="000757C2"/>
    <w:rsid w:val="00077C6E"/>
    <w:rsid w:val="000911F9"/>
    <w:rsid w:val="000F66C9"/>
    <w:rsid w:val="0011455D"/>
    <w:rsid w:val="00155D72"/>
    <w:rsid w:val="00167E93"/>
    <w:rsid w:val="00172457"/>
    <w:rsid w:val="00191677"/>
    <w:rsid w:val="001C2727"/>
    <w:rsid w:val="0021748D"/>
    <w:rsid w:val="0025132A"/>
    <w:rsid w:val="00253657"/>
    <w:rsid w:val="00262F32"/>
    <w:rsid w:val="002808BD"/>
    <w:rsid w:val="00293F4F"/>
    <w:rsid w:val="002A0E93"/>
    <w:rsid w:val="002B419D"/>
    <w:rsid w:val="002E106F"/>
    <w:rsid w:val="00302D0C"/>
    <w:rsid w:val="00304D08"/>
    <w:rsid w:val="00363A2D"/>
    <w:rsid w:val="003842E8"/>
    <w:rsid w:val="003B110A"/>
    <w:rsid w:val="003C234A"/>
    <w:rsid w:val="003D312B"/>
    <w:rsid w:val="003E5273"/>
    <w:rsid w:val="003E6351"/>
    <w:rsid w:val="00413C66"/>
    <w:rsid w:val="00416B71"/>
    <w:rsid w:val="00436B04"/>
    <w:rsid w:val="00443496"/>
    <w:rsid w:val="00450274"/>
    <w:rsid w:val="00494418"/>
    <w:rsid w:val="004952D8"/>
    <w:rsid w:val="004D0F25"/>
    <w:rsid w:val="00510A20"/>
    <w:rsid w:val="0056245F"/>
    <w:rsid w:val="00572861"/>
    <w:rsid w:val="00583465"/>
    <w:rsid w:val="005A1E31"/>
    <w:rsid w:val="005A75C5"/>
    <w:rsid w:val="005B2C17"/>
    <w:rsid w:val="005B4BEF"/>
    <w:rsid w:val="00611436"/>
    <w:rsid w:val="006132FC"/>
    <w:rsid w:val="006203C2"/>
    <w:rsid w:val="006729F0"/>
    <w:rsid w:val="0068017E"/>
    <w:rsid w:val="006822F6"/>
    <w:rsid w:val="006A2681"/>
    <w:rsid w:val="006A3B98"/>
    <w:rsid w:val="006A4AF2"/>
    <w:rsid w:val="006B4135"/>
    <w:rsid w:val="00700B1C"/>
    <w:rsid w:val="00736730"/>
    <w:rsid w:val="0074314B"/>
    <w:rsid w:val="007547E4"/>
    <w:rsid w:val="00762CDE"/>
    <w:rsid w:val="00770C6D"/>
    <w:rsid w:val="007769E7"/>
    <w:rsid w:val="007F2E75"/>
    <w:rsid w:val="007F3D33"/>
    <w:rsid w:val="00802D4D"/>
    <w:rsid w:val="0081029C"/>
    <w:rsid w:val="00827D8C"/>
    <w:rsid w:val="00865FB4"/>
    <w:rsid w:val="00870108"/>
    <w:rsid w:val="008926AA"/>
    <w:rsid w:val="008D0F3C"/>
    <w:rsid w:val="008E27EC"/>
    <w:rsid w:val="008E3C17"/>
    <w:rsid w:val="008F0AFE"/>
    <w:rsid w:val="008F0BD0"/>
    <w:rsid w:val="008F61B3"/>
    <w:rsid w:val="00901BA7"/>
    <w:rsid w:val="00904E30"/>
    <w:rsid w:val="0091182D"/>
    <w:rsid w:val="0095212C"/>
    <w:rsid w:val="009743A7"/>
    <w:rsid w:val="009823F2"/>
    <w:rsid w:val="009C3463"/>
    <w:rsid w:val="009C35DE"/>
    <w:rsid w:val="009C4027"/>
    <w:rsid w:val="009F470D"/>
    <w:rsid w:val="00A179AA"/>
    <w:rsid w:val="00A37FBD"/>
    <w:rsid w:val="00A436F5"/>
    <w:rsid w:val="00A81241"/>
    <w:rsid w:val="00AB186A"/>
    <w:rsid w:val="00AC7FF1"/>
    <w:rsid w:val="00AD5D70"/>
    <w:rsid w:val="00AE24B1"/>
    <w:rsid w:val="00B40D74"/>
    <w:rsid w:val="00B66FFC"/>
    <w:rsid w:val="00B83CD5"/>
    <w:rsid w:val="00B8534D"/>
    <w:rsid w:val="00B87516"/>
    <w:rsid w:val="00B963E5"/>
    <w:rsid w:val="00BE16D1"/>
    <w:rsid w:val="00BF6572"/>
    <w:rsid w:val="00C00BE5"/>
    <w:rsid w:val="00C06B9C"/>
    <w:rsid w:val="00C4213E"/>
    <w:rsid w:val="00C466E6"/>
    <w:rsid w:val="00C50B24"/>
    <w:rsid w:val="00C620F0"/>
    <w:rsid w:val="00C76F59"/>
    <w:rsid w:val="00CA3F3E"/>
    <w:rsid w:val="00CB684C"/>
    <w:rsid w:val="00CC0FDC"/>
    <w:rsid w:val="00CC5A09"/>
    <w:rsid w:val="00CD4514"/>
    <w:rsid w:val="00CF1CA6"/>
    <w:rsid w:val="00D01DDF"/>
    <w:rsid w:val="00D41DDF"/>
    <w:rsid w:val="00D63E42"/>
    <w:rsid w:val="00D706AF"/>
    <w:rsid w:val="00D943D6"/>
    <w:rsid w:val="00D97C2A"/>
    <w:rsid w:val="00DB6422"/>
    <w:rsid w:val="00DC1071"/>
    <w:rsid w:val="00DC2D90"/>
    <w:rsid w:val="00DC3E32"/>
    <w:rsid w:val="00DC7787"/>
    <w:rsid w:val="00DD1E95"/>
    <w:rsid w:val="00E21BF1"/>
    <w:rsid w:val="00E23E50"/>
    <w:rsid w:val="00E243AD"/>
    <w:rsid w:val="00E3503D"/>
    <w:rsid w:val="00E56809"/>
    <w:rsid w:val="00EA62B7"/>
    <w:rsid w:val="00F114E1"/>
    <w:rsid w:val="00F27E3B"/>
    <w:rsid w:val="00F47237"/>
    <w:rsid w:val="00F6586D"/>
    <w:rsid w:val="00FA1172"/>
    <w:rsid w:val="00FA4859"/>
    <w:rsid w:val="00FA5AB4"/>
    <w:rsid w:val="00FC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8D895"/>
  <w15:docId w15:val="{CFD29DCF-E567-459D-8F5F-0D47E1DF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3">
    <w:name w:val="heading 3"/>
    <w:basedOn w:val="Normal"/>
    <w:next w:val="Normal"/>
    <w:qFormat/>
    <w:rsid w:val="00077C6E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5A1E31"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before="120"/>
      <w:jc w:val="both"/>
    </w:pPr>
  </w:style>
  <w:style w:type="table" w:styleId="TableGrid">
    <w:name w:val="Table Grid"/>
    <w:basedOn w:val="TableNormal"/>
    <w:rsid w:val="006A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67E93"/>
  </w:style>
  <w:style w:type="character" w:customStyle="1" w:styleId="TitleChar">
    <w:name w:val="Title Char"/>
    <w:basedOn w:val="DefaultParagraphFont"/>
    <w:link w:val="Title"/>
    <w:rsid w:val="00CC0FDC"/>
    <w:rPr>
      <w:b/>
      <w:sz w:val="28"/>
    </w:rPr>
  </w:style>
  <w:style w:type="paragraph" w:styleId="BalloonText">
    <w:name w:val="Balloon Text"/>
    <w:basedOn w:val="Normal"/>
    <w:link w:val="BalloonTextChar"/>
    <w:rsid w:val="00CC0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F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0FD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C234A"/>
    <w:rPr>
      <w:sz w:val="24"/>
    </w:rPr>
  </w:style>
  <w:style w:type="character" w:styleId="Hyperlink">
    <w:name w:val="Hyperlink"/>
    <w:basedOn w:val="DefaultParagraphFont"/>
    <w:unhideWhenUsed/>
    <w:rsid w:val="003C234A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11455D"/>
  </w:style>
  <w:style w:type="paragraph" w:styleId="Caption">
    <w:name w:val="caption"/>
    <w:basedOn w:val="Normal"/>
    <w:next w:val="Normal"/>
    <w:unhideWhenUsed/>
    <w:qFormat/>
    <w:rsid w:val="0025132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0E68-40D3-4F5B-A382-DE380A37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C166824E</Template>
  <TotalTime>0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 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Kurt Otte</dc:creator>
  <cp:keywords/>
  <cp:lastModifiedBy>Peng, Chia-Hua</cp:lastModifiedBy>
  <cp:revision>2</cp:revision>
  <cp:lastPrinted>2003-03-27T13:55:00Z</cp:lastPrinted>
  <dcterms:created xsi:type="dcterms:W3CDTF">2017-11-16T20:24:00Z</dcterms:created>
  <dcterms:modified xsi:type="dcterms:W3CDTF">2017-11-16T20:24:00Z</dcterms:modified>
</cp:coreProperties>
</file>